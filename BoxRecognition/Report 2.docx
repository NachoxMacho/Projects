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314387" w14:textId="4E9F6430" w:rsidR="0007392C" w:rsidRPr="00586A35" w:rsidRDefault="009F28FF" w:rsidP="007A502C">
      <w:pPr>
        <w:pStyle w:val="Titledocument"/>
        <w:rPr>
          <w14:ligatures w14:val="standard"/>
        </w:rPr>
      </w:pPr>
      <w:r>
        <w:rPr>
          <w:bCs/>
          <w14:ligatures w14:val="standard"/>
        </w:rPr>
        <w:t>Finding Boxes with Cycles</w:t>
      </w:r>
    </w:p>
    <w:p w14:paraId="5A314388" w14:textId="497767A7" w:rsidR="0007392C" w:rsidRDefault="00370029" w:rsidP="007A502C">
      <w:pPr>
        <w:pStyle w:val="Subtitle"/>
        <w:rPr>
          <w:bCs/>
          <w14:ligatures w14:val="standard"/>
        </w:rPr>
      </w:pPr>
      <w:r>
        <w:rPr>
          <w:bCs/>
          <w14:ligatures w14:val="standard"/>
        </w:rPr>
        <w:t>Rob Owens</w:t>
      </w:r>
    </w:p>
    <w:p w14:paraId="04D051A8" w14:textId="53ECA051" w:rsidR="00244100" w:rsidRPr="00244100" w:rsidRDefault="00244100" w:rsidP="00244100">
      <w:pPr>
        <w:jc w:val="center"/>
      </w:pPr>
      <w:r>
        <w:t>CSCI 440</w:t>
      </w:r>
    </w:p>
    <w:p w14:paraId="4CA2D431" w14:textId="60C07A87" w:rsidR="00370029" w:rsidRPr="00370029" w:rsidRDefault="00370029" w:rsidP="00370029">
      <w:pPr>
        <w:jc w:val="center"/>
      </w:pPr>
      <w:r>
        <w:t>rtowens@stcloudstate.edu</w:t>
      </w:r>
    </w:p>
    <w:p w14:paraId="5A314389" w14:textId="77777777" w:rsidR="00586A35" w:rsidRPr="00586A35" w:rsidRDefault="00586A35" w:rsidP="00F3231F">
      <w:pPr>
        <w:pStyle w:val="Authors"/>
        <w:rPr>
          <w:rStyle w:val="FirstName"/>
          <w14:ligatures w14:val="standard"/>
        </w:rPr>
        <w:sectPr w:rsidR="00586A35" w:rsidRPr="00586A35" w:rsidSect="00586A35">
          <w:footerReference w:type="even" r:id="rId9"/>
          <w:footerReference w:type="default" r:id="rId10"/>
          <w:endnotePr>
            <w:numFmt w:val="decimal"/>
          </w:endnotePr>
          <w:type w:val="continuous"/>
          <w:pgSz w:w="12240" w:h="15840" w:code="9"/>
          <w:pgMar w:top="1500" w:right="1080" w:bottom="1600" w:left="1080" w:header="1080" w:footer="1080" w:gutter="0"/>
          <w:pgNumType w:start="1"/>
          <w:cols w:space="480"/>
          <w:titlePg/>
          <w:docGrid w:linePitch="360"/>
        </w:sectPr>
      </w:pPr>
    </w:p>
    <w:p w14:paraId="5A31438F" w14:textId="5329792A"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5A314390" w14:textId="6037C953" w:rsidR="0007392C" w:rsidRDefault="007A502C" w:rsidP="00694749">
      <w:pPr>
        <w:pStyle w:val="AbsHead"/>
        <w:rPr>
          <w14:ligatures w14:val="standard"/>
        </w:rPr>
      </w:pPr>
      <w:r w:rsidRPr="00586A35">
        <w:rPr>
          <w14:ligatures w14:val="standard"/>
        </w:rPr>
        <w:t>ABSTRACT</w:t>
      </w:r>
    </w:p>
    <w:p w14:paraId="74A4ADBF" w14:textId="45853464" w:rsidR="0092438A" w:rsidRPr="009C1ABC" w:rsidRDefault="009A76D2" w:rsidP="001827C6">
      <w:pPr>
        <w:ind w:firstLine="280"/>
      </w:pPr>
      <w:r>
        <w:t xml:space="preserve">One </w:t>
      </w:r>
      <w:r w:rsidR="003F0882">
        <w:t>difficult</w:t>
      </w:r>
      <w:r>
        <w:t xml:space="preserve"> problem in computer vision is to identify objects in images.  This program tests a method of examining the lines of the image for cycles which would form planes of potential objects. The success rate of this method is low as this method does not distinguish between other features of a box such as rectangular planes or parallel lines.  </w:t>
      </w:r>
      <w:r w:rsidR="00B76967">
        <w:t xml:space="preserve">This can cause multiple false positives for the program, particularly when background objects are made up of multiple planes </w:t>
      </w:r>
      <w:proofErr w:type="gramStart"/>
      <w:r w:rsidR="003F0882">
        <w:t>similar to</w:t>
      </w:r>
      <w:proofErr w:type="gramEnd"/>
      <w:r w:rsidR="003F0882">
        <w:t xml:space="preserve"> </w:t>
      </w:r>
      <w:r w:rsidR="00B76967">
        <w:t>the box.</w:t>
      </w:r>
    </w:p>
    <w:p w14:paraId="060E7B81" w14:textId="77777777" w:rsidR="0092438A" w:rsidRPr="00586A35" w:rsidRDefault="0092438A" w:rsidP="00694749">
      <w:pPr>
        <w:pStyle w:val="AbsHead"/>
        <w:rPr>
          <w14:ligatures w14:val="standard"/>
        </w:rPr>
      </w:pPr>
    </w:p>
    <w:p w14:paraId="655997FD" w14:textId="2B6A0321" w:rsidR="0092438A" w:rsidRDefault="003D7C32" w:rsidP="0092438A">
      <w:pPr>
        <w:pStyle w:val="Head1"/>
        <w:spacing w:before="0"/>
      </w:pPr>
      <w:r>
        <w:rPr>
          <w:rStyle w:val="Label"/>
          <w14:ligatures w14:val="standard"/>
        </w:rPr>
        <w:t>1</w:t>
      </w:r>
      <w:r w:rsidR="0092438A" w:rsidRPr="00586A35">
        <w:t> </w:t>
      </w:r>
      <w:r w:rsidR="0092438A">
        <w:t>Introduction</w:t>
      </w:r>
    </w:p>
    <w:p w14:paraId="3928B035" w14:textId="07527015" w:rsidR="0092438A" w:rsidRPr="009C1ABC" w:rsidRDefault="002576AB" w:rsidP="001827C6">
      <w:pPr>
        <w:ind w:firstLine="280"/>
      </w:pPr>
      <w:bookmarkStart w:id="0" w:name="_Hlk525909180"/>
      <w:r>
        <w:t xml:space="preserve">This </w:t>
      </w:r>
      <w:r w:rsidR="00D428E6">
        <w:t xml:space="preserve">program is tasked with finding a cardboard box in a bitmap file (black and white image).  This is accomplished through several steps with each getting more </w:t>
      </w:r>
      <w:r w:rsidR="00EE355E">
        <w:t>abstracted from the pixels themselves.</w:t>
      </w:r>
      <w:r w:rsidR="00A74AFF">
        <w:t xml:space="preserve"> The method illustrated here is to </w:t>
      </w:r>
      <w:r w:rsidR="008D59A6">
        <w:t xml:space="preserve">smooth the image, </w:t>
      </w:r>
      <w:r w:rsidR="00A5543A">
        <w:t>make an edge image</w:t>
      </w:r>
      <w:r w:rsidR="009D74D1">
        <w:t xml:space="preserve">, </w:t>
      </w:r>
      <w:r w:rsidR="00E73CDF">
        <w:t xml:space="preserve">generate a Hough transform of the image, </w:t>
      </w:r>
      <w:r w:rsidR="00134B9F">
        <w:t>search for cycles in the image</w:t>
      </w:r>
      <w:r w:rsidR="00706813">
        <w:t>, and then combine the cycles to make an object.</w:t>
      </w:r>
    </w:p>
    <w:bookmarkEnd w:id="0"/>
    <w:p w14:paraId="0653DA52" w14:textId="77777777" w:rsidR="0092438A" w:rsidRDefault="0092438A" w:rsidP="009C1ABC">
      <w:pPr>
        <w:pStyle w:val="Head1"/>
        <w:spacing w:before="0"/>
        <w:rPr>
          <w:rStyle w:val="Label"/>
          <w14:ligatures w14:val="standard"/>
        </w:rPr>
      </w:pPr>
    </w:p>
    <w:p w14:paraId="5A3143A3" w14:textId="262E4FCD" w:rsidR="0007392C" w:rsidRDefault="003D7C32" w:rsidP="009C1ABC">
      <w:pPr>
        <w:pStyle w:val="Head1"/>
        <w:spacing w:before="0"/>
      </w:pPr>
      <w:r>
        <w:rPr>
          <w:rStyle w:val="Label"/>
          <w14:ligatures w14:val="standard"/>
        </w:rPr>
        <w:t>2</w:t>
      </w:r>
      <w:r w:rsidR="00586A35" w:rsidRPr="00586A35">
        <w:t> </w:t>
      </w:r>
      <w:r w:rsidR="00370029">
        <w:t xml:space="preserve">The </w:t>
      </w:r>
      <w:r w:rsidR="002608C3">
        <w:t>Problem</w:t>
      </w:r>
    </w:p>
    <w:p w14:paraId="5AAAB85F" w14:textId="225D39E2" w:rsidR="00A44F7B" w:rsidRDefault="002608C3" w:rsidP="001827C6">
      <w:pPr>
        <w:ind w:firstLine="280"/>
      </w:pPr>
      <w:r>
        <w:t>The main problem that is being attempted is identifying shapes in an image.  More specifically identifying a cardboard box amongst various backgrounds.  The images are stored in 8-bit bitmap (BMP) files</w:t>
      </w:r>
      <w:r w:rsidR="002D01C1">
        <w:t>.</w:t>
      </w:r>
      <w:r>
        <w:t xml:space="preserve">  </w:t>
      </w:r>
      <w:r w:rsidR="002D01C1">
        <w:t>E</w:t>
      </w:r>
      <w:r w:rsidR="00843FEE">
        <w:t>ach image contains a single box</w:t>
      </w:r>
      <w:r w:rsidR="002D01C1">
        <w:t xml:space="preserve"> but may contain any number of other objects and have various backgrounds</w:t>
      </w:r>
      <w:r w:rsidR="00843FEE">
        <w:t>.</w:t>
      </w:r>
      <w:r w:rsidR="00763357">
        <w:t xml:space="preserve"> An example image is shown below</w:t>
      </w:r>
      <w:r w:rsidR="00520D9B">
        <w:t xml:space="preserve"> with a box on a chair in Figure 1.</w:t>
      </w:r>
    </w:p>
    <w:p w14:paraId="1F744239" w14:textId="77777777" w:rsidR="00D8751E" w:rsidRDefault="002D537E" w:rsidP="00D8751E">
      <w:pPr>
        <w:keepNext/>
        <w:ind w:firstLine="280"/>
      </w:pPr>
      <w:r>
        <w:rPr>
          <w:noProof/>
        </w:rPr>
        <w:drawing>
          <wp:inline distT="0" distB="0" distL="0" distR="0" wp14:anchorId="556EB807" wp14:editId="029A33F8">
            <wp:extent cx="2228850" cy="1671638"/>
            <wp:effectExtent l="0" t="0" r="0" b="5080"/>
            <wp:docPr id="7" name="Picture 7" descr="A chair sitting in fron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2-c.bmp"/>
                    <pic:cNvPicPr/>
                  </pic:nvPicPr>
                  <pic:blipFill>
                    <a:blip r:embed="rId11"/>
                    <a:stretch>
                      <a:fillRect/>
                    </a:stretch>
                  </pic:blipFill>
                  <pic:spPr>
                    <a:xfrm>
                      <a:off x="0" y="0"/>
                      <a:ext cx="2231656" cy="1673742"/>
                    </a:xfrm>
                    <a:prstGeom prst="rect">
                      <a:avLst/>
                    </a:prstGeom>
                  </pic:spPr>
                </pic:pic>
              </a:graphicData>
            </a:graphic>
          </wp:inline>
        </w:drawing>
      </w:r>
    </w:p>
    <w:p w14:paraId="356BF913" w14:textId="6C71CF91" w:rsidR="00D328BE" w:rsidRDefault="00D8751E" w:rsidP="00AA74D4">
      <w:pPr>
        <w:pStyle w:val="Caption"/>
      </w:pPr>
      <w:r w:rsidRPr="00520D9B">
        <w:t xml:space="preserve">Figure </w:t>
      </w:r>
      <w:r w:rsidRPr="00520D9B">
        <w:fldChar w:fldCharType="begin"/>
      </w:r>
      <w:r w:rsidRPr="00520D9B">
        <w:instrText xml:space="preserve"> SEQ Figure \* ARABIC </w:instrText>
      </w:r>
      <w:r w:rsidRPr="00520D9B">
        <w:fldChar w:fldCharType="separate"/>
      </w:r>
      <w:r w:rsidR="008F3554">
        <w:rPr>
          <w:noProof/>
        </w:rPr>
        <w:t>1</w:t>
      </w:r>
      <w:r w:rsidRPr="00520D9B">
        <w:fldChar w:fldCharType="end"/>
      </w:r>
      <w:r w:rsidR="005A1215">
        <w:t>:</w:t>
      </w:r>
      <w:r w:rsidRPr="00520D9B">
        <w:t xml:space="preserve"> </w:t>
      </w:r>
      <w:r w:rsidR="00520D9B" w:rsidRPr="00520D9B">
        <w:t>Example starting picture</w:t>
      </w:r>
    </w:p>
    <w:p w14:paraId="4CFF74AC" w14:textId="34E7A32E" w:rsidR="009C1ABC" w:rsidRDefault="003D7C32" w:rsidP="009C1ABC">
      <w:pPr>
        <w:pStyle w:val="Head1"/>
      </w:pPr>
      <w:r>
        <w:t>3</w:t>
      </w:r>
      <w:r w:rsidR="002608C3">
        <w:t xml:space="preserve"> </w:t>
      </w:r>
      <w:r w:rsidR="002608C3">
        <w:tab/>
        <w:t xml:space="preserve"> Process</w:t>
      </w:r>
      <w:r w:rsidR="00520D9B">
        <w:t>i</w:t>
      </w:r>
      <w:r w:rsidR="002608C3">
        <w:t>ng Steps</w:t>
      </w:r>
    </w:p>
    <w:p w14:paraId="60C7DF06" w14:textId="3CE342C9" w:rsidR="00CC432D" w:rsidRDefault="002608C3" w:rsidP="00205180">
      <w:pPr>
        <w:ind w:firstLine="280"/>
      </w:pPr>
      <w:r>
        <w:t xml:space="preserve">There are </w:t>
      </w:r>
      <w:r w:rsidR="00245B3D">
        <w:t>5</w:t>
      </w:r>
      <w:r>
        <w:t xml:space="preserve"> steps in processing an image for this problem</w:t>
      </w:r>
      <w:r w:rsidR="00585537">
        <w:t xml:space="preserve">: smoothing the image, use a </w:t>
      </w:r>
      <w:r w:rsidR="00CC432D">
        <w:t>Sobel</w:t>
      </w:r>
      <w:r w:rsidR="00585537">
        <w:t xml:space="preserve"> operator to detect potential edges</w:t>
      </w:r>
      <w:r w:rsidR="00841A97">
        <w:t xml:space="preserve">, </w:t>
      </w:r>
      <w:r w:rsidR="00841A97">
        <w:t>thin the image</w:t>
      </w:r>
      <w:r w:rsidR="00585537">
        <w:t xml:space="preserve">, </w:t>
      </w:r>
      <w:r w:rsidR="000560A1">
        <w:t xml:space="preserve">generate a </w:t>
      </w:r>
      <w:r w:rsidR="00CC432D">
        <w:t>Hough</w:t>
      </w:r>
      <w:r w:rsidR="000560A1">
        <w:t xml:space="preserve"> transform to generate lines, search for planes, </w:t>
      </w:r>
      <w:r w:rsidR="00AE5208">
        <w:t>and finally combine the</w:t>
      </w:r>
      <w:r w:rsidR="00CC432D">
        <w:t xml:space="preserve"> planes to make a box.</w:t>
      </w:r>
      <w:r>
        <w:t xml:space="preserve">  </w:t>
      </w:r>
    </w:p>
    <w:p w14:paraId="6B3C5906" w14:textId="59E4DB3B" w:rsidR="00CC432D" w:rsidRDefault="00CC432D" w:rsidP="00CC432D">
      <w:pPr>
        <w:pStyle w:val="Head1"/>
      </w:pPr>
      <w:r>
        <w:t>3</w:t>
      </w:r>
      <w:r>
        <w:t>.1</w:t>
      </w:r>
      <w:r w:rsidR="00391045">
        <w:t xml:space="preserve">  </w:t>
      </w:r>
      <w:r>
        <w:t xml:space="preserve"> </w:t>
      </w:r>
      <w:r>
        <w:t>Smoothing</w:t>
      </w:r>
    </w:p>
    <w:p w14:paraId="1E701CE7" w14:textId="0B3FF2F6" w:rsidR="00CC432D" w:rsidRDefault="002608C3" w:rsidP="00205180">
      <w:pPr>
        <w:ind w:firstLine="280"/>
      </w:pPr>
      <w:r>
        <w:t xml:space="preserve">The first step is to smooth out the image slightly to help reduce noise in the image.  </w:t>
      </w:r>
      <w:r w:rsidR="00BA18CB">
        <w:t>This is done by averaging a pixel with its surrounding 8 pixels</w:t>
      </w:r>
      <w:r w:rsidR="009B5732">
        <w:t xml:space="preserve"> and itself</w:t>
      </w:r>
      <w:r w:rsidR="00BA18CB">
        <w:t>.</w:t>
      </w:r>
      <w:r w:rsidR="009B5732">
        <w:t xml:space="preserve"> This is used to remove small bumps but keep larger outliers mostly intact, which are generally where edges are.</w:t>
      </w:r>
      <w:r w:rsidR="00BA18CB">
        <w:t xml:space="preserve"> </w:t>
      </w:r>
      <w:r w:rsidR="00D12BCB">
        <w:t xml:space="preserve"> </w:t>
      </w:r>
      <w:r w:rsidR="00B3009F">
        <w:t xml:space="preserve">This step is repeated on some images where more noise is present, to reduce the amount of time it takes in latter stages o remove the same parts. </w:t>
      </w:r>
    </w:p>
    <w:p w14:paraId="4E117DB1" w14:textId="35F4B1C6" w:rsidR="00CC432D" w:rsidRDefault="00CC432D" w:rsidP="00CC432D">
      <w:pPr>
        <w:pStyle w:val="Head1"/>
      </w:pPr>
      <w:r>
        <w:t>3.</w:t>
      </w:r>
      <w:r>
        <w:t>2</w:t>
      </w:r>
      <w:r>
        <w:t xml:space="preserve"> </w:t>
      </w:r>
      <w:r w:rsidR="00391045">
        <w:t xml:space="preserve">  </w:t>
      </w:r>
      <w:r>
        <w:t>Edge Detection</w:t>
      </w:r>
    </w:p>
    <w:p w14:paraId="41963093" w14:textId="4B34D975" w:rsidR="009B5732" w:rsidRDefault="002608C3" w:rsidP="00205180">
      <w:pPr>
        <w:ind w:firstLine="280"/>
      </w:pPr>
      <w:r>
        <w:t xml:space="preserve">The second step is to </w:t>
      </w:r>
      <w:r w:rsidR="0072256B">
        <w:t xml:space="preserve">generate an edge image from the image. </w:t>
      </w:r>
      <w:r w:rsidR="009B5732">
        <w:t xml:space="preserve">This is done by applying the Sobel operator to the image.  The Sobel operator functions by applying two kernels to an image and then adding the results together to produce an image where the </w:t>
      </w:r>
      <w:r w:rsidR="00854F12">
        <w:t>whiter</w:t>
      </w:r>
      <w:r w:rsidR="009B5732">
        <w:t xml:space="preserve"> a pixel is (larger number) the more of a difference that pixel has between either side of the pixel.</w:t>
      </w:r>
      <w:r w:rsidR="00854F12">
        <w:t xml:space="preserve"> Shown below are the two Sobel kernels used in this processing</w:t>
      </w:r>
      <w:r w:rsidR="00FC36BE">
        <w:t>.</w:t>
      </w:r>
    </w:p>
    <w:p w14:paraId="7181158C" w14:textId="77777777" w:rsidR="00854F12" w:rsidRDefault="00854F12" w:rsidP="00BA18CB">
      <w:pPr>
        <w:ind w:firstLine="280"/>
      </w:pPr>
    </w:p>
    <w:tbl>
      <w:tblPr>
        <w:tblStyle w:val="TableGrid"/>
        <w:tblpPr w:leftFromText="180" w:rightFromText="180" w:vertAnchor="text" w:horzAnchor="page" w:tblpX="6823" w:tblpY="16"/>
        <w:tblW w:w="1224" w:type="dxa"/>
        <w:tblLook w:val="04A0" w:firstRow="1" w:lastRow="0" w:firstColumn="1" w:lastColumn="0" w:noHBand="0" w:noVBand="1"/>
      </w:tblPr>
      <w:tblGrid>
        <w:gridCol w:w="408"/>
        <w:gridCol w:w="408"/>
        <w:gridCol w:w="408"/>
      </w:tblGrid>
      <w:tr w:rsidR="00AD7E5C" w14:paraId="21247F9D" w14:textId="77777777" w:rsidTr="00AD7E5C">
        <w:trPr>
          <w:trHeight w:val="277"/>
        </w:trPr>
        <w:tc>
          <w:tcPr>
            <w:tcW w:w="0" w:type="auto"/>
          </w:tcPr>
          <w:p w14:paraId="742E49BE" w14:textId="77777777" w:rsidR="00AD7E5C" w:rsidRDefault="00AD7E5C" w:rsidP="00AD7E5C">
            <w:r>
              <w:t>+1</w:t>
            </w:r>
          </w:p>
        </w:tc>
        <w:tc>
          <w:tcPr>
            <w:tcW w:w="0" w:type="auto"/>
          </w:tcPr>
          <w:p w14:paraId="2ECFE1E7" w14:textId="77777777" w:rsidR="00AD7E5C" w:rsidRDefault="00AD7E5C" w:rsidP="00AD7E5C">
            <w:r>
              <w:t>+2</w:t>
            </w:r>
          </w:p>
        </w:tc>
        <w:tc>
          <w:tcPr>
            <w:tcW w:w="0" w:type="auto"/>
          </w:tcPr>
          <w:p w14:paraId="781A39B3" w14:textId="77777777" w:rsidR="00AD7E5C" w:rsidRDefault="00AD7E5C" w:rsidP="00AD7E5C">
            <w:r>
              <w:t>+1</w:t>
            </w:r>
          </w:p>
        </w:tc>
      </w:tr>
      <w:tr w:rsidR="00AD7E5C" w14:paraId="1496846F" w14:textId="77777777" w:rsidTr="00AD7E5C">
        <w:trPr>
          <w:trHeight w:val="277"/>
        </w:trPr>
        <w:tc>
          <w:tcPr>
            <w:tcW w:w="0" w:type="auto"/>
          </w:tcPr>
          <w:p w14:paraId="10407FFB" w14:textId="77777777" w:rsidR="00AD7E5C" w:rsidRDefault="00AD7E5C" w:rsidP="00AD7E5C">
            <w:r>
              <w:t>0</w:t>
            </w:r>
          </w:p>
        </w:tc>
        <w:tc>
          <w:tcPr>
            <w:tcW w:w="0" w:type="auto"/>
          </w:tcPr>
          <w:p w14:paraId="157A80C6" w14:textId="77777777" w:rsidR="00AD7E5C" w:rsidRDefault="00AD7E5C" w:rsidP="00AD7E5C">
            <w:r>
              <w:t>0</w:t>
            </w:r>
          </w:p>
        </w:tc>
        <w:tc>
          <w:tcPr>
            <w:tcW w:w="0" w:type="auto"/>
          </w:tcPr>
          <w:p w14:paraId="17AAF570" w14:textId="77777777" w:rsidR="00AD7E5C" w:rsidRDefault="00AD7E5C" w:rsidP="00AD7E5C">
            <w:r>
              <w:t>0</w:t>
            </w:r>
          </w:p>
        </w:tc>
      </w:tr>
      <w:tr w:rsidR="00AD7E5C" w14:paraId="28C3BE86" w14:textId="77777777" w:rsidTr="00AD7E5C">
        <w:trPr>
          <w:trHeight w:val="277"/>
        </w:trPr>
        <w:tc>
          <w:tcPr>
            <w:tcW w:w="0" w:type="auto"/>
          </w:tcPr>
          <w:p w14:paraId="6D635962" w14:textId="77777777" w:rsidR="00AD7E5C" w:rsidRDefault="00AD7E5C" w:rsidP="00AD7E5C">
            <w:r>
              <w:t>-1</w:t>
            </w:r>
          </w:p>
        </w:tc>
        <w:tc>
          <w:tcPr>
            <w:tcW w:w="0" w:type="auto"/>
          </w:tcPr>
          <w:p w14:paraId="1768F43F" w14:textId="77777777" w:rsidR="00AD7E5C" w:rsidRDefault="00AD7E5C" w:rsidP="00AD7E5C">
            <w:r>
              <w:t>-2</w:t>
            </w:r>
          </w:p>
        </w:tc>
        <w:tc>
          <w:tcPr>
            <w:tcW w:w="0" w:type="auto"/>
          </w:tcPr>
          <w:p w14:paraId="306EE13D" w14:textId="77777777" w:rsidR="00AD7E5C" w:rsidRDefault="00AD7E5C" w:rsidP="00AD7E5C">
            <w:r>
              <w:t>-1</w:t>
            </w:r>
          </w:p>
        </w:tc>
      </w:tr>
    </w:tbl>
    <w:tbl>
      <w:tblPr>
        <w:tblStyle w:val="TableGrid"/>
        <w:tblpPr w:leftFromText="180" w:rightFromText="180" w:vertAnchor="page" w:horzAnchor="page" w:tblpX="8506" w:tblpY="8521"/>
        <w:tblW w:w="0" w:type="auto"/>
        <w:tblLook w:val="04A0" w:firstRow="1" w:lastRow="0" w:firstColumn="1" w:lastColumn="0" w:noHBand="0" w:noVBand="1"/>
      </w:tblPr>
      <w:tblGrid>
        <w:gridCol w:w="408"/>
        <w:gridCol w:w="372"/>
        <w:gridCol w:w="372"/>
      </w:tblGrid>
      <w:tr w:rsidR="00AA74D4" w14:paraId="7ADFB7CB" w14:textId="77777777" w:rsidTr="00AA74D4">
        <w:trPr>
          <w:trHeight w:val="284"/>
        </w:trPr>
        <w:tc>
          <w:tcPr>
            <w:tcW w:w="408" w:type="dxa"/>
          </w:tcPr>
          <w:p w14:paraId="063DF4A4" w14:textId="77777777" w:rsidR="00AA74D4" w:rsidRDefault="00AA74D4" w:rsidP="00AA74D4">
            <w:r>
              <w:t>+1</w:t>
            </w:r>
          </w:p>
        </w:tc>
        <w:tc>
          <w:tcPr>
            <w:tcW w:w="372" w:type="dxa"/>
          </w:tcPr>
          <w:p w14:paraId="11DEFADE" w14:textId="77777777" w:rsidR="00AA74D4" w:rsidRDefault="00AA74D4" w:rsidP="00AA74D4">
            <w:r>
              <w:t>0</w:t>
            </w:r>
          </w:p>
        </w:tc>
        <w:tc>
          <w:tcPr>
            <w:tcW w:w="372" w:type="dxa"/>
          </w:tcPr>
          <w:p w14:paraId="324ACE79" w14:textId="77777777" w:rsidR="00AA74D4" w:rsidRDefault="00AA74D4" w:rsidP="00AA74D4">
            <w:r>
              <w:t>-1</w:t>
            </w:r>
          </w:p>
        </w:tc>
      </w:tr>
      <w:tr w:rsidR="00AA74D4" w14:paraId="303D06F7" w14:textId="77777777" w:rsidTr="00AA74D4">
        <w:trPr>
          <w:trHeight w:val="284"/>
        </w:trPr>
        <w:tc>
          <w:tcPr>
            <w:tcW w:w="408" w:type="dxa"/>
          </w:tcPr>
          <w:p w14:paraId="739ADDA8" w14:textId="77777777" w:rsidR="00AA74D4" w:rsidRDefault="00AA74D4" w:rsidP="00AA74D4">
            <w:r>
              <w:t>+2</w:t>
            </w:r>
          </w:p>
        </w:tc>
        <w:tc>
          <w:tcPr>
            <w:tcW w:w="372" w:type="dxa"/>
          </w:tcPr>
          <w:p w14:paraId="17365A10" w14:textId="77777777" w:rsidR="00AA74D4" w:rsidRDefault="00AA74D4" w:rsidP="00AA74D4">
            <w:r>
              <w:t>0</w:t>
            </w:r>
          </w:p>
        </w:tc>
        <w:tc>
          <w:tcPr>
            <w:tcW w:w="372" w:type="dxa"/>
          </w:tcPr>
          <w:p w14:paraId="1B29DE2C" w14:textId="77777777" w:rsidR="00AA74D4" w:rsidRDefault="00AA74D4" w:rsidP="00AA74D4">
            <w:r>
              <w:t>-2</w:t>
            </w:r>
          </w:p>
        </w:tc>
      </w:tr>
      <w:tr w:rsidR="00AA74D4" w14:paraId="6F4D5CEF" w14:textId="77777777" w:rsidTr="00AA74D4">
        <w:trPr>
          <w:trHeight w:val="270"/>
        </w:trPr>
        <w:tc>
          <w:tcPr>
            <w:tcW w:w="408" w:type="dxa"/>
          </w:tcPr>
          <w:p w14:paraId="3041086C" w14:textId="77777777" w:rsidR="00AA74D4" w:rsidRDefault="00AA74D4" w:rsidP="00AA74D4">
            <w:r>
              <w:t>+1</w:t>
            </w:r>
          </w:p>
        </w:tc>
        <w:tc>
          <w:tcPr>
            <w:tcW w:w="372" w:type="dxa"/>
          </w:tcPr>
          <w:p w14:paraId="49ECF724" w14:textId="77777777" w:rsidR="00AA74D4" w:rsidRDefault="00AA74D4" w:rsidP="00AA74D4">
            <w:r>
              <w:t>0</w:t>
            </w:r>
          </w:p>
        </w:tc>
        <w:tc>
          <w:tcPr>
            <w:tcW w:w="372" w:type="dxa"/>
          </w:tcPr>
          <w:p w14:paraId="22D20D1A" w14:textId="77777777" w:rsidR="00AA74D4" w:rsidRDefault="00AA74D4" w:rsidP="00AA74D4">
            <w:r>
              <w:t>-1</w:t>
            </w:r>
          </w:p>
        </w:tc>
      </w:tr>
    </w:tbl>
    <w:p w14:paraId="38DE1E79" w14:textId="77777777" w:rsidR="00854F12" w:rsidRDefault="00854F12" w:rsidP="00BA18CB">
      <w:pPr>
        <w:ind w:firstLine="280"/>
      </w:pPr>
    </w:p>
    <w:p w14:paraId="2FA98A17" w14:textId="77777777" w:rsidR="00854F12" w:rsidRDefault="00854F12" w:rsidP="00BA18CB">
      <w:pPr>
        <w:ind w:firstLine="280"/>
      </w:pPr>
    </w:p>
    <w:p w14:paraId="392A4EB0" w14:textId="77777777" w:rsidR="00E511C4" w:rsidRDefault="00E511C4" w:rsidP="00BA18CB">
      <w:pPr>
        <w:ind w:firstLine="280"/>
      </w:pPr>
    </w:p>
    <w:p w14:paraId="7CDB4416" w14:textId="77777777" w:rsidR="00E511C4" w:rsidRDefault="00E511C4" w:rsidP="00AA74D4"/>
    <w:p w14:paraId="018485D4" w14:textId="60473930" w:rsidR="00E511C4" w:rsidRDefault="00CC432D" w:rsidP="00CC432D">
      <w:pPr>
        <w:pStyle w:val="Head1"/>
      </w:pPr>
      <w:r>
        <w:t>3.</w:t>
      </w:r>
      <w:r>
        <w:t>3</w:t>
      </w:r>
      <w:r>
        <w:t xml:space="preserve"> </w:t>
      </w:r>
      <w:r w:rsidR="00391045">
        <w:t xml:space="preserve">  </w:t>
      </w:r>
      <w:r w:rsidR="00FC36BE">
        <w:t>Thinning</w:t>
      </w:r>
    </w:p>
    <w:p w14:paraId="2870B49B" w14:textId="6B52778E" w:rsidR="00FC36BE" w:rsidRDefault="00FC36BE" w:rsidP="00FC36BE">
      <w:pPr>
        <w:ind w:firstLine="280"/>
      </w:pPr>
      <w:r>
        <w:t xml:space="preserve">The </w:t>
      </w:r>
      <w:r>
        <w:t>third</w:t>
      </w:r>
      <w:r>
        <w:t xml:space="preserve"> step is to</w:t>
      </w:r>
      <w:r>
        <w:t xml:space="preserve"> thin the generated edge image.  This step uses the thinning algorithm from </w:t>
      </w:r>
      <w:r w:rsidR="00F65853">
        <w:t>S</w:t>
      </w:r>
      <w:r>
        <w:t xml:space="preserve">tefanelli and </w:t>
      </w:r>
      <w:r w:rsidR="00F65853">
        <w:t>R</w:t>
      </w:r>
      <w:r>
        <w:t>osenfeld.</w:t>
      </w:r>
      <w:r w:rsidR="00186296">
        <w:t xml:space="preserve"> </w:t>
      </w:r>
      <w:r w:rsidR="005A1215">
        <w:t>The thinning algorithm starts by identifying pixels that are considered final, or necessary in order to keep the e</w:t>
      </w:r>
      <w:r w:rsidR="00DB4145">
        <w:t>dge intact.  These points are usually ones that connect 2 other pixels</w:t>
      </w:r>
      <w:r w:rsidR="001979A5">
        <w:t xml:space="preserve"> on opposite sides, as demonstrated in Figure </w:t>
      </w:r>
      <w:r w:rsidR="0035395A">
        <w:t>2</w:t>
      </w:r>
      <w:r w:rsidR="00424A21">
        <w:t xml:space="preserve">.  In these examples the final point would be the center pixel.  </w:t>
      </w:r>
    </w:p>
    <w:p w14:paraId="6E94154C" w14:textId="1A4BE141" w:rsidR="001979A5" w:rsidRDefault="001979A5" w:rsidP="00FC36BE">
      <w:pPr>
        <w:ind w:firstLine="280"/>
      </w:pPr>
    </w:p>
    <w:p w14:paraId="49450CE3" w14:textId="77777777" w:rsidR="00374C1D" w:rsidRDefault="00374C1D" w:rsidP="00374C1D">
      <w:pPr>
        <w:keepNext/>
        <w:ind w:firstLine="280"/>
      </w:pPr>
      <w:r>
        <w:rPr>
          <w:noProof/>
        </w:rPr>
        <w:drawing>
          <wp:inline distT="0" distB="0" distL="0" distR="0" wp14:anchorId="06A6D3DC" wp14:editId="70A6A2EF">
            <wp:extent cx="3048000" cy="8159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48000" cy="815975"/>
                    </a:xfrm>
                    <a:prstGeom prst="rect">
                      <a:avLst/>
                    </a:prstGeom>
                  </pic:spPr>
                </pic:pic>
              </a:graphicData>
            </a:graphic>
          </wp:inline>
        </w:drawing>
      </w:r>
    </w:p>
    <w:p w14:paraId="4EE0E901" w14:textId="05BF5453" w:rsidR="001979A5" w:rsidRDefault="00374C1D" w:rsidP="00903F53">
      <w:pPr>
        <w:pStyle w:val="Caption"/>
      </w:pPr>
      <w:r>
        <w:t xml:space="preserve">Figure </w:t>
      </w:r>
      <w:r>
        <w:fldChar w:fldCharType="begin"/>
      </w:r>
      <w:r>
        <w:instrText xml:space="preserve"> SEQ Figure \* ARABIC </w:instrText>
      </w:r>
      <w:r>
        <w:fldChar w:fldCharType="separate"/>
      </w:r>
      <w:r w:rsidR="008F3554">
        <w:rPr>
          <w:noProof/>
        </w:rPr>
        <w:t>2</w:t>
      </w:r>
      <w:r>
        <w:fldChar w:fldCharType="end"/>
      </w:r>
      <w:r>
        <w:t>: Example Final Points.</w:t>
      </w:r>
    </w:p>
    <w:p w14:paraId="2A8C3981" w14:textId="77777777" w:rsidR="00AA74D4" w:rsidRDefault="00AA74D4" w:rsidP="00FC36BE">
      <w:pPr>
        <w:pStyle w:val="Head1"/>
      </w:pPr>
    </w:p>
    <w:p w14:paraId="171CBC22" w14:textId="650922E3" w:rsidR="00FC36BE" w:rsidRDefault="00FC36BE" w:rsidP="00FC36BE">
      <w:pPr>
        <w:pStyle w:val="Head1"/>
      </w:pPr>
      <w:r>
        <w:lastRenderedPageBreak/>
        <w:t>3.</w:t>
      </w:r>
      <w:r w:rsidR="00391045">
        <w:t>4</w:t>
      </w:r>
      <w:r>
        <w:t xml:space="preserve"> </w:t>
      </w:r>
      <w:r w:rsidR="00391045">
        <w:t xml:space="preserve">  </w:t>
      </w:r>
      <w:r>
        <w:t>Hough Transform</w:t>
      </w:r>
    </w:p>
    <w:p w14:paraId="721C598C" w14:textId="77777777" w:rsidR="00D23982" w:rsidRDefault="0072256B" w:rsidP="00D23982">
      <w:pPr>
        <w:ind w:firstLine="280"/>
      </w:pPr>
      <w:r>
        <w:t>The third step is to do a Hough transform of the image to break the image into lines</w:t>
      </w:r>
      <w:r w:rsidR="003D7C32">
        <w:t xml:space="preserve">. </w:t>
      </w:r>
      <w:r w:rsidR="00466180">
        <w:t>This is accomplished by iterating through the image and for each pixel, calculating a line that is perpendicular to a line that runs through this pixel.  As shown below</w:t>
      </w:r>
      <w:r w:rsidR="00D23982">
        <w:t xml:space="preserve"> in figure 3</w:t>
      </w:r>
      <w:r w:rsidR="00466180">
        <w:t xml:space="preserve">, the calculated line is the line extending from O. </w:t>
      </w:r>
      <w:r w:rsidR="00D23982">
        <w:t xml:space="preserve">Thus, each potential line in the image can be described as (r, </w:t>
      </w:r>
      <w:r w:rsidR="00D23982">
        <w:rPr>
          <w:rFonts w:ascii="Arial" w:hAnsi="Arial" w:cs="Arial"/>
          <w:b/>
          <w:bCs/>
          <w:color w:val="222222"/>
          <w:sz w:val="21"/>
          <w:szCs w:val="21"/>
          <w:shd w:val="clear" w:color="auto" w:fill="FFFFFF"/>
        </w:rPr>
        <w:t>θ</w:t>
      </w:r>
      <w:r w:rsidR="00D23982">
        <w:t xml:space="preserve">) and is a list of pixels that represent the line.  After this is done the line can be tweaked slightly to better represent the edge in the image. </w:t>
      </w:r>
    </w:p>
    <w:p w14:paraId="2A501A27" w14:textId="434F3751" w:rsidR="00BA18CB" w:rsidRDefault="00BA18CB" w:rsidP="00BA18CB">
      <w:pPr>
        <w:ind w:firstLine="280"/>
      </w:pPr>
    </w:p>
    <w:p w14:paraId="1592F113" w14:textId="77777777" w:rsidR="00C05295" w:rsidRDefault="00466180" w:rsidP="00C05295">
      <w:pPr>
        <w:keepNext/>
        <w:ind w:firstLine="280"/>
      </w:pPr>
      <w:r>
        <w:rPr>
          <w:noProof/>
        </w:rPr>
        <w:drawing>
          <wp:inline distT="0" distB="0" distL="0" distR="0" wp14:anchorId="12B9F7B7" wp14:editId="45B50F30">
            <wp:extent cx="2057400" cy="1732853"/>
            <wp:effectExtent l="0" t="0" r="0" b="1270"/>
            <wp:docPr id="2" name="Picture 2" descr="R theta 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 theta line.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10659" cy="1777711"/>
                    </a:xfrm>
                    <a:prstGeom prst="rect">
                      <a:avLst/>
                    </a:prstGeom>
                    <a:noFill/>
                    <a:ln>
                      <a:noFill/>
                    </a:ln>
                  </pic:spPr>
                </pic:pic>
              </a:graphicData>
            </a:graphic>
          </wp:inline>
        </w:drawing>
      </w:r>
    </w:p>
    <w:p w14:paraId="372FE748" w14:textId="6D6541B3" w:rsidR="00466180" w:rsidRDefault="00C05295" w:rsidP="00C05295">
      <w:pPr>
        <w:pStyle w:val="Caption"/>
      </w:pPr>
      <w:r>
        <w:t xml:space="preserve">Figure </w:t>
      </w:r>
      <w:r w:rsidR="0035395A">
        <w:t>3</w:t>
      </w:r>
      <w:r w:rsidR="005A1215">
        <w:t>:</w:t>
      </w:r>
      <w:r>
        <w:t xml:space="preserve"> Example of a line represented in a Hough transform</w:t>
      </w:r>
    </w:p>
    <w:p w14:paraId="46B856D5" w14:textId="250586B3" w:rsidR="00CC432D" w:rsidRDefault="00CC432D" w:rsidP="00CC432D">
      <w:pPr>
        <w:pStyle w:val="Head1"/>
      </w:pPr>
      <w:r>
        <w:t>3.</w:t>
      </w:r>
      <w:r w:rsidR="00391045">
        <w:t>5</w:t>
      </w:r>
      <w:r>
        <w:t xml:space="preserve"> </w:t>
      </w:r>
      <w:r w:rsidR="00391045">
        <w:t xml:space="preserve">  </w:t>
      </w:r>
      <w:r>
        <w:t>Find</w:t>
      </w:r>
      <w:r w:rsidR="005A1215">
        <w:t>ing</w:t>
      </w:r>
      <w:r>
        <w:t xml:space="preserve"> Planes</w:t>
      </w:r>
    </w:p>
    <w:p w14:paraId="63D905EF" w14:textId="5F2AE029" w:rsidR="00213066" w:rsidRDefault="00293F83" w:rsidP="00205180">
      <w:pPr>
        <w:ind w:firstLine="280"/>
      </w:pPr>
      <w:r>
        <w:t xml:space="preserve">The fourth step is to </w:t>
      </w:r>
      <w:r w:rsidR="00D8051C">
        <w:t xml:space="preserve">find planes in the image. Planes are a cycle of lines in this case and can be found by taking any line and performing a depth first search up to depth 4, since we are looking for rectangles. This search goes to the end of a line segment and checks for nearby edge pixels that are part of a line found in </w:t>
      </w:r>
      <w:r w:rsidR="00E62452">
        <w:t>s</w:t>
      </w:r>
      <w:r w:rsidR="00D8051C">
        <w:t>tep three.</w:t>
      </w:r>
      <w:r w:rsidR="003F02DE">
        <w:t xml:space="preserve"> Then a cycle is found if </w:t>
      </w:r>
      <w:r w:rsidR="00A42279">
        <w:t>starting line becomes an option again</w:t>
      </w:r>
      <w:r w:rsidR="003F02DE">
        <w:t>.</w:t>
      </w:r>
    </w:p>
    <w:p w14:paraId="7592ACC3" w14:textId="777E5531" w:rsidR="00FB65B8" w:rsidRDefault="00CC432D" w:rsidP="00CC432D">
      <w:pPr>
        <w:pStyle w:val="Head1"/>
      </w:pPr>
      <w:r>
        <w:t>3.</w:t>
      </w:r>
      <w:r w:rsidR="00391045">
        <w:t>6</w:t>
      </w:r>
      <w:r w:rsidR="00391045">
        <w:tab/>
        <w:t xml:space="preserve">   </w:t>
      </w:r>
      <w:r w:rsidR="001F0E81">
        <w:t>Combing Planes</w:t>
      </w:r>
    </w:p>
    <w:p w14:paraId="47A5030E" w14:textId="4BBB7887" w:rsidR="001147D8" w:rsidRDefault="00213066" w:rsidP="001147D8">
      <w:pPr>
        <w:ind w:firstLine="280"/>
      </w:pPr>
      <w:r>
        <w:t>Finally</w:t>
      </w:r>
      <w:r w:rsidR="008D0A86">
        <w:t>,</w:t>
      </w:r>
      <w:r>
        <w:t xml:space="preserve"> objects can be formed by combining planes that share edges</w:t>
      </w:r>
      <w:r w:rsidR="00D40A0D">
        <w:t>.  More specifically in this case the object is a combination of 3 planes that share one edge with each other plane</w:t>
      </w:r>
      <w:r w:rsidR="008D0A86">
        <w:t>. A</w:t>
      </w:r>
      <w:r w:rsidR="00EA5003">
        <w:t>s s</w:t>
      </w:r>
      <w:r w:rsidR="00205180">
        <w:t>hown below</w:t>
      </w:r>
      <w:r w:rsidR="00EA5003">
        <w:t>, plane 1 shares an edge with 2 and 4, plane 2 shares an edge with 1 and 4</w:t>
      </w:r>
      <w:r w:rsidR="00D8751E">
        <w:t>.</w:t>
      </w:r>
      <w:r w:rsidR="00EA5003">
        <w:t xml:space="preserve"> </w:t>
      </w:r>
    </w:p>
    <w:p w14:paraId="69EDF9D2" w14:textId="2D472C17" w:rsidR="001147D8" w:rsidRDefault="00C05295" w:rsidP="001147D8">
      <w:pPr>
        <w:ind w:firstLine="280"/>
      </w:pPr>
      <w:r>
        <w:rPr>
          <w:noProof/>
        </w:rPr>
        <mc:AlternateContent>
          <mc:Choice Requires="wps">
            <w:drawing>
              <wp:anchor distT="0" distB="0" distL="114300" distR="114300" simplePos="0" relativeHeight="251664896" behindDoc="0" locked="0" layoutInCell="1" allowOverlap="1" wp14:anchorId="1E7333AB" wp14:editId="1597DA6B">
                <wp:simplePos x="0" y="0"/>
                <wp:positionH relativeFrom="column">
                  <wp:posOffset>609600</wp:posOffset>
                </wp:positionH>
                <wp:positionV relativeFrom="paragraph">
                  <wp:posOffset>1536065</wp:posOffset>
                </wp:positionV>
                <wp:extent cx="155511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1555115" cy="635"/>
                        </a:xfrm>
                        <a:prstGeom prst="rect">
                          <a:avLst/>
                        </a:prstGeom>
                        <a:solidFill>
                          <a:prstClr val="white"/>
                        </a:solidFill>
                        <a:ln>
                          <a:noFill/>
                        </a:ln>
                      </wps:spPr>
                      <wps:txbx>
                        <w:txbxContent>
                          <w:p w14:paraId="16433309" w14:textId="04B2EC53" w:rsidR="00C05295" w:rsidRPr="00D60670" w:rsidRDefault="00C05295" w:rsidP="00C05295">
                            <w:pPr>
                              <w:pStyle w:val="Caption"/>
                              <w:rPr>
                                <w:noProof/>
                              </w:rPr>
                            </w:pPr>
                            <w:r>
                              <w:t xml:space="preserve">Figure </w:t>
                            </w:r>
                            <w:r w:rsidR="0035395A">
                              <w:t>4</w:t>
                            </w:r>
                            <w:r w:rsidR="005A1215">
                              <w:t>:</w:t>
                            </w:r>
                            <w:r w:rsidR="003C3130">
                              <w:t xml:space="preserve"> A cube with numbered faces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E7333AB" id="_x0000_t202" coordsize="21600,21600" o:spt="202" path="m,l,21600r21600,l21600,xe">
                <v:stroke joinstyle="miter"/>
                <v:path gradientshapeok="t" o:connecttype="rect"/>
              </v:shapetype>
              <v:shape id="Text Box 8" o:spid="_x0000_s1026" type="#_x0000_t202" style="position:absolute;left:0;text-align:left;margin-left:48pt;margin-top:120.95pt;width:122.45pt;height:.05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" stroked="f">
                <v:textbox style="mso-fit-shape-to-text:t" inset="0,0,0,0">
                  <w:txbxContent>
                    <w:p w14:paraId="16433309" w14:textId="04B2EC53" w:rsidR="00C05295" w:rsidRPr="00D60670" w:rsidRDefault="00C05295" w:rsidP="00C05295">
                      <w:pPr>
                        <w:pStyle w:val="Caption"/>
                        <w:rPr>
                          <w:noProof/>
                        </w:rPr>
                      </w:pPr>
                      <w:r>
                        <w:t xml:space="preserve">Figure </w:t>
                      </w:r>
                      <w:r w:rsidR="0035395A">
                        <w:t>4</w:t>
                      </w:r>
                      <w:r w:rsidR="005A1215">
                        <w:t>:</w:t>
                      </w:r>
                      <w:r w:rsidR="003C3130">
                        <w:t xml:space="preserve"> A cube with numbered faces</w:t>
                      </w:r>
                    </w:p>
                  </w:txbxContent>
                </v:textbox>
                <w10:wrap type="square"/>
              </v:shape>
            </w:pict>
          </mc:Fallback>
        </mc:AlternateContent>
      </w:r>
      <w:r w:rsidR="00205180">
        <w:rPr>
          <w:noProof/>
        </w:rPr>
        <w:drawing>
          <wp:anchor distT="0" distB="0" distL="114300" distR="114300" simplePos="0" relativeHeight="251655168" behindDoc="1" locked="0" layoutInCell="1" allowOverlap="1" wp14:anchorId="594DB25C" wp14:editId="10745543">
            <wp:simplePos x="0" y="0"/>
            <wp:positionH relativeFrom="column">
              <wp:posOffset>609600</wp:posOffset>
            </wp:positionH>
            <wp:positionV relativeFrom="paragraph">
              <wp:posOffset>15875</wp:posOffset>
            </wp:positionV>
            <wp:extent cx="1555115" cy="1463040"/>
            <wp:effectExtent l="0" t="0" r="6985" b="3810"/>
            <wp:wrapSquare wrapText="bothSides"/>
            <wp:docPr id="6" name="Picture 6" descr="Image result for cube fa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cube fac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55115" cy="1463040"/>
                    </a:xfrm>
                    <a:prstGeom prst="rect">
                      <a:avLst/>
                    </a:prstGeom>
                    <a:noFill/>
                    <a:ln>
                      <a:noFill/>
                    </a:ln>
                  </pic:spPr>
                </pic:pic>
              </a:graphicData>
            </a:graphic>
          </wp:anchor>
        </w:drawing>
      </w:r>
    </w:p>
    <w:p w14:paraId="0CD4C529" w14:textId="47789A56" w:rsidR="00205180" w:rsidRDefault="00205180" w:rsidP="00E55BC7"/>
    <w:p w14:paraId="78C5B692" w14:textId="53F9FD5E" w:rsidR="00FB65B8" w:rsidRDefault="00FB65B8" w:rsidP="00E55BC7"/>
    <w:p w14:paraId="3879E294" w14:textId="36F62307" w:rsidR="00FB65B8" w:rsidRDefault="00FB65B8" w:rsidP="00E55BC7"/>
    <w:p w14:paraId="1BAAA687" w14:textId="7CC33A7E" w:rsidR="00FB65B8" w:rsidRDefault="00FB65B8" w:rsidP="00E55BC7"/>
    <w:p w14:paraId="68A7EF7A" w14:textId="0D9B1754" w:rsidR="00FB65B8" w:rsidRDefault="00FB65B8" w:rsidP="00E55BC7"/>
    <w:p w14:paraId="11DABC99" w14:textId="0F81ED36" w:rsidR="00FB65B8" w:rsidRDefault="00FB65B8" w:rsidP="00E55BC7"/>
    <w:p w14:paraId="0675E9DE" w14:textId="3F431AB5" w:rsidR="00FB65B8" w:rsidRDefault="00FB65B8" w:rsidP="00E55BC7"/>
    <w:p w14:paraId="0C645C89" w14:textId="013EB1E4" w:rsidR="00FB65B8" w:rsidRDefault="00FB65B8" w:rsidP="00E55BC7"/>
    <w:p w14:paraId="5D3B1B31" w14:textId="77777777" w:rsidR="00FB65B8" w:rsidRDefault="00FB65B8" w:rsidP="00E55BC7"/>
    <w:p w14:paraId="42E0354C" w14:textId="77777777" w:rsidR="00FB65B8" w:rsidRPr="00981643" w:rsidRDefault="00FB65B8" w:rsidP="00E55BC7"/>
    <w:p w14:paraId="5AD7D51C" w14:textId="77777777" w:rsidR="003C3130" w:rsidRDefault="003C3130" w:rsidP="00205180">
      <w:pPr>
        <w:pStyle w:val="Head1"/>
      </w:pPr>
    </w:p>
    <w:p w14:paraId="6F7E88AC" w14:textId="2229B3DE" w:rsidR="009C1ABC" w:rsidRDefault="003D7C32" w:rsidP="00205180">
      <w:pPr>
        <w:pStyle w:val="Head1"/>
      </w:pPr>
      <w:r>
        <w:t>4</w:t>
      </w:r>
      <w:r w:rsidR="00391045">
        <w:tab/>
      </w:r>
      <w:r w:rsidR="00B82725">
        <w:t>Implementation</w:t>
      </w:r>
      <w:r w:rsidR="009C1ABC">
        <w:t xml:space="preserve"> </w:t>
      </w:r>
    </w:p>
    <w:p w14:paraId="0411CF3D" w14:textId="7FAE0558" w:rsidR="00981643" w:rsidRDefault="00E511C4" w:rsidP="005313DF">
      <w:pPr>
        <w:ind w:firstLine="280"/>
      </w:pPr>
      <w:r>
        <w:t>The program was implemented using C++ and loads the original ima</w:t>
      </w:r>
      <w:r w:rsidR="00284211">
        <w:t>ge into memory before the program tries to manipulate the image.</w:t>
      </w:r>
      <w:r w:rsidR="0001138D">
        <w:t xml:space="preserve"> </w:t>
      </w:r>
      <w:r w:rsidR="000C7FCD">
        <w:t xml:space="preserve">The smoothing operation is implemented by </w:t>
      </w:r>
      <w:r w:rsidR="00E147C4">
        <w:t>averaging a pixel with its neighbors</w:t>
      </w:r>
      <w:r w:rsidR="00BE2E75">
        <w:t xml:space="preserve">.  The Sobel </w:t>
      </w:r>
      <w:r w:rsidR="006C57EA">
        <w:t>image</w:t>
      </w:r>
      <w:r w:rsidR="00BE2E75">
        <w:t xml:space="preserve"> is </w:t>
      </w:r>
      <w:r w:rsidR="006C57EA">
        <w:t xml:space="preserve">generated by applying the Sobel kernels to each pixel and adding the sum. Then </w:t>
      </w:r>
      <w:r w:rsidR="00C83B0C">
        <w:t xml:space="preserve">each pixel is made an edge if the Sobel value is greater than the threshold (50 in this case). The Thinning Algorithm </w:t>
      </w:r>
      <w:r w:rsidR="00093232">
        <w:t>is implemented as a series of functions</w:t>
      </w:r>
      <w:r w:rsidR="00AE4F24">
        <w:t xml:space="preserve">, with detecting each state being a function.  Then the image is repeatedly thinned until there is no more thinning to be done. </w:t>
      </w:r>
      <w:r w:rsidR="005E4838">
        <w:t xml:space="preserve">This will reduce the number of edge pixels to be considered later in processing and help reduce duplicate lines that represent the same edge. </w:t>
      </w:r>
      <w:r w:rsidR="00C83B0C">
        <w:t xml:space="preserve"> The</w:t>
      </w:r>
      <w:r w:rsidR="0001138D">
        <w:t xml:space="preserve"> Hough transform is an array of vectors which contain a list of pixels that are for the line.  By using this, it allows for two things to happen: 1 is that searching in a line segment for a pixel or close pixel is vastly improved as we can use a binary search for the list and 2 finding the end of the line are very simple with the start being the first pixel and the last pixel being the last in the list.</w:t>
      </w:r>
      <w:r w:rsidR="00043A8D">
        <w:t xml:space="preserve">  </w:t>
      </w:r>
      <w:r w:rsidR="005508DC">
        <w:t xml:space="preserve">While the depth first search was not completed, a </w:t>
      </w:r>
      <w:r w:rsidR="00F35C18">
        <w:t xml:space="preserve">simpler algorithm was completed.  This algorithm </w:t>
      </w:r>
      <w:r w:rsidR="005941AE">
        <w:t>tests</w:t>
      </w:r>
      <w:r w:rsidR="00F35C18">
        <w:t xml:space="preserve"> the number of </w:t>
      </w:r>
      <w:r w:rsidR="00BE35CB">
        <w:t>intersections</w:t>
      </w:r>
      <w:r w:rsidR="00F35C18">
        <w:t xml:space="preserve"> each </w:t>
      </w:r>
      <w:r w:rsidR="005941AE">
        <w:t>line</w:t>
      </w:r>
      <w:r w:rsidR="00F35C18">
        <w:t xml:space="preserve"> has and removes th</w:t>
      </w:r>
      <w:r w:rsidR="005941AE">
        <w:t>e dead ends. These are lines with less than 2 intersections as they can’t be a part of a cycle.  This process is repeated till no more edge are being removed</w:t>
      </w:r>
      <w:r w:rsidR="00D22CA6">
        <w:t xml:space="preserve">.  This will mimic what a depth first search would do, as that would identify cycles and keep those edges, while removing the dead ends. </w:t>
      </w:r>
      <w:r w:rsidR="00CC6E81">
        <w:t xml:space="preserve">Since the depth first search was not finished, combing the planes was also not finished and is not run in these cases. </w:t>
      </w:r>
    </w:p>
    <w:p w14:paraId="135B1669" w14:textId="456F5B5A" w:rsidR="009C1ABC" w:rsidRDefault="00843FEE" w:rsidP="009C1ABC">
      <w:pPr>
        <w:pStyle w:val="Head1"/>
      </w:pPr>
      <w:r>
        <w:t>5</w:t>
      </w:r>
      <w:r w:rsidR="009C1ABC">
        <w:tab/>
        <w:t xml:space="preserve"> </w:t>
      </w:r>
      <w:r w:rsidR="00CC6E27">
        <w:t>Performance</w:t>
      </w:r>
      <w:r w:rsidR="00345229">
        <w:t xml:space="preserve"> &amp; Discussion</w:t>
      </w:r>
    </w:p>
    <w:p w14:paraId="26D8A898" w14:textId="338FC597" w:rsidR="00FB65B8" w:rsidRDefault="005B75AD" w:rsidP="006412BC">
      <w:pPr>
        <w:ind w:firstLine="280"/>
      </w:pPr>
      <w:r>
        <w:t xml:space="preserve">Once </w:t>
      </w:r>
      <w:r w:rsidR="00C13887">
        <w:t xml:space="preserve">the program starts to run it can take some time.  </w:t>
      </w:r>
      <w:r w:rsidR="00521505">
        <w:t xml:space="preserve">The most time intensive parts </w:t>
      </w:r>
      <w:r w:rsidR="001134E9">
        <w:t xml:space="preserve">are generating the </w:t>
      </w:r>
      <w:r w:rsidR="001C17E9">
        <w:t xml:space="preserve">Hough transform and searching for the planes.  </w:t>
      </w:r>
      <w:r w:rsidR="001F0A1B">
        <w:t xml:space="preserve">Generating the Hough transform is the most computationally complex </w:t>
      </w:r>
      <w:r w:rsidR="001C50E8">
        <w:t xml:space="preserve">because after the array is generated, </w:t>
      </w:r>
      <w:r w:rsidR="009050B0">
        <w:t>the program will also scan each line to find those that have</w:t>
      </w:r>
      <w:r w:rsidR="004569E5">
        <w:t xml:space="preserve"> more than a certain number of pixels </w:t>
      </w:r>
      <w:r w:rsidR="009566A2">
        <w:t>and will also condense those lines down to single segments.  Thus</w:t>
      </w:r>
      <w:r w:rsidR="0015642F">
        <w:t>,</w:t>
      </w:r>
      <w:r w:rsidR="009566A2">
        <w:t xml:space="preserve"> each line in the Hough transform is either empty or a line in the image. This drastically speeds up the search in the image, needing to generally search about 700 lines </w:t>
      </w:r>
      <w:r w:rsidR="0015642F">
        <w:t xml:space="preserve">versus about 200,000 lines that are possibilities with the Hough transform.  </w:t>
      </w:r>
      <w:r w:rsidR="004E4BC9">
        <w:t xml:space="preserve">This method was unable to accurately detect any </w:t>
      </w:r>
      <w:r w:rsidR="00ED3C63">
        <w:t>boxes;</w:t>
      </w:r>
      <w:r w:rsidR="004E4BC9">
        <w:t xml:space="preserve"> </w:t>
      </w:r>
      <w:r w:rsidR="00ED3C63">
        <w:t>however,</w:t>
      </w:r>
      <w:r w:rsidR="004E4BC9">
        <w:t xml:space="preserve"> it did not completely fail. Often it kept part of the box and part of the background</w:t>
      </w:r>
      <w:r w:rsidR="00ED3C63">
        <w:t xml:space="preserve"> as shown below in figure 5. This is the same starting image as figure 1 and </w:t>
      </w:r>
      <w:r w:rsidR="00D23982">
        <w:t xml:space="preserve">was the most successful. </w:t>
      </w:r>
    </w:p>
    <w:p w14:paraId="3AB6D39E" w14:textId="7A2952AE" w:rsidR="006412BC" w:rsidRDefault="008F3554" w:rsidP="006412BC">
      <w:pPr>
        <w:keepNext/>
        <w:ind w:firstLine="280"/>
      </w:pPr>
      <w:r>
        <w:rPr>
          <w:noProof/>
        </w:rPr>
        <w:lastRenderedPageBreak/>
        <w:drawing>
          <wp:inline distT="0" distB="0" distL="0" distR="0" wp14:anchorId="1E55DEB0" wp14:editId="384A398C">
            <wp:extent cx="3048000" cy="2286000"/>
            <wp:effectExtent l="0" t="0" r="0" b="0"/>
            <wp:docPr id="13" name="Picture 13"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anned.bmp"/>
                    <pic:cNvPicPr/>
                  </pic:nvPicPr>
                  <pic:blipFill>
                    <a:blip r:embed="rId15"/>
                    <a:stretch>
                      <a:fillRect/>
                    </a:stretch>
                  </pic:blipFill>
                  <pic:spPr>
                    <a:xfrm>
                      <a:off x="0" y="0"/>
                      <a:ext cx="3048000" cy="2286000"/>
                    </a:xfrm>
                    <a:prstGeom prst="rect">
                      <a:avLst/>
                    </a:prstGeom>
                  </pic:spPr>
                </pic:pic>
              </a:graphicData>
            </a:graphic>
          </wp:inline>
        </w:drawing>
      </w:r>
    </w:p>
    <w:p w14:paraId="5A93D432" w14:textId="2C68D371" w:rsidR="008F3554" w:rsidRDefault="006412BC" w:rsidP="006412BC">
      <w:pPr>
        <w:pStyle w:val="Caption"/>
      </w:pPr>
      <w:r>
        <w:t xml:space="preserve">Figure </w:t>
      </w:r>
      <w:r>
        <w:fldChar w:fldCharType="begin"/>
      </w:r>
      <w:r>
        <w:instrText xml:space="preserve"> SEQ Figure \* ARABIC </w:instrText>
      </w:r>
      <w:r>
        <w:fldChar w:fldCharType="separate"/>
      </w:r>
      <w:r w:rsidR="008F3554">
        <w:rPr>
          <w:noProof/>
        </w:rPr>
        <w:t>3</w:t>
      </w:r>
      <w:r>
        <w:fldChar w:fldCharType="end"/>
      </w:r>
      <w:r>
        <w:t xml:space="preserve">: After </w:t>
      </w:r>
      <w:r w:rsidR="008F3554">
        <w:t>condensing lines</w:t>
      </w:r>
    </w:p>
    <w:p w14:paraId="4A44D285" w14:textId="77777777" w:rsidR="008F3554" w:rsidRDefault="006412BC" w:rsidP="008F3554">
      <w:pPr>
        <w:pStyle w:val="Caption"/>
        <w:keepNext/>
      </w:pPr>
      <w:r>
        <w:t xml:space="preserve"> </w:t>
      </w:r>
      <w:r w:rsidR="008F3554">
        <w:rPr>
          <w:noProof/>
        </w:rPr>
        <w:drawing>
          <wp:inline distT="0" distB="0" distL="0" distR="0" wp14:anchorId="459F2D12" wp14:editId="600047F1">
            <wp:extent cx="3048000" cy="2286000"/>
            <wp:effectExtent l="0" t="0" r="0" b="0"/>
            <wp:docPr id="14" name="Picture 1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nal.bmp"/>
                    <pic:cNvPicPr/>
                  </pic:nvPicPr>
                  <pic:blipFill>
                    <a:blip r:embed="rId16"/>
                    <a:stretch>
                      <a:fillRect/>
                    </a:stretch>
                  </pic:blipFill>
                  <pic:spPr>
                    <a:xfrm>
                      <a:off x="0" y="0"/>
                      <a:ext cx="3048000" cy="2286000"/>
                    </a:xfrm>
                    <a:prstGeom prst="rect">
                      <a:avLst/>
                    </a:prstGeom>
                  </pic:spPr>
                </pic:pic>
              </a:graphicData>
            </a:graphic>
          </wp:inline>
        </w:drawing>
      </w:r>
    </w:p>
    <w:p w14:paraId="2D9C1330" w14:textId="58E3D09C" w:rsidR="006412BC" w:rsidRDefault="008F3554" w:rsidP="008F3554">
      <w:pPr>
        <w:pStyle w:val="Caption"/>
      </w:pPr>
      <w:r>
        <w:t xml:space="preserve">Figure </w:t>
      </w:r>
      <w:r>
        <w:fldChar w:fldCharType="begin"/>
      </w:r>
      <w:r>
        <w:instrText xml:space="preserve"> SEQ Figure \* ARABIC </w:instrText>
      </w:r>
      <w:r>
        <w:fldChar w:fldCharType="separate"/>
      </w:r>
      <w:r>
        <w:rPr>
          <w:noProof/>
        </w:rPr>
        <w:t>4</w:t>
      </w:r>
      <w:r>
        <w:fldChar w:fldCharType="end"/>
      </w:r>
      <w:r>
        <w:t xml:space="preserve">: Final product of the process. </w:t>
      </w:r>
    </w:p>
    <w:p w14:paraId="0C8EDBAF" w14:textId="0AF75D1E" w:rsidR="00FB65B8" w:rsidRPr="009C1ABC" w:rsidRDefault="00FB65B8" w:rsidP="00FB65B8">
      <w:pPr>
        <w:pStyle w:val="Head1"/>
      </w:pPr>
      <w:r>
        <w:t>6</w:t>
      </w:r>
      <w:r>
        <w:tab/>
        <w:t xml:space="preserve"> Discussion</w:t>
      </w:r>
    </w:p>
    <w:p w14:paraId="7D0BC3CA" w14:textId="1833A7D5" w:rsidR="00881035" w:rsidRDefault="00455951" w:rsidP="00881035">
      <w:pPr>
        <w:ind w:firstLine="280"/>
      </w:pPr>
      <w:r>
        <w:t xml:space="preserve">The </w:t>
      </w:r>
      <w:r w:rsidR="00DE2E5C">
        <w:t xml:space="preserve">methods used here are very rough </w:t>
      </w:r>
      <w:r w:rsidR="00A25DE1">
        <w:t xml:space="preserve">and don’t provide a </w:t>
      </w:r>
      <w:r w:rsidR="00F61B2D">
        <w:t xml:space="preserve">consistent </w:t>
      </w:r>
      <w:r w:rsidR="004C11A2">
        <w:t xml:space="preserve">or efficient method for detecting boxes in images.  </w:t>
      </w:r>
      <w:r w:rsidR="00993F7A">
        <w:t xml:space="preserve">The </w:t>
      </w:r>
      <w:r w:rsidR="00A05F73">
        <w:t xml:space="preserve">main issue for this method was </w:t>
      </w:r>
      <w:r w:rsidR="00C521B3">
        <w:t xml:space="preserve">that what was defined as a box can also be something else.  </w:t>
      </w:r>
      <w:r w:rsidR="00B2286E">
        <w:t xml:space="preserve">There was no difference between a rectangle as a plane and </w:t>
      </w:r>
      <w:r w:rsidR="00722ACB">
        <w:t>a trapezoid or kite</w:t>
      </w:r>
      <w:r w:rsidR="008E5A06">
        <w:t xml:space="preserve"> or another shape with 4 </w:t>
      </w:r>
      <w:bookmarkStart w:id="1" w:name="_GoBack"/>
      <w:bookmarkEnd w:id="1"/>
      <w:r w:rsidR="008E5A06">
        <w:t xml:space="preserve">sides.  </w:t>
      </w:r>
      <w:r w:rsidR="00E878D0">
        <w:t xml:space="preserve">The only constraint on the plane was </w:t>
      </w:r>
      <w:r w:rsidR="00910EF8">
        <w:t>several</w:t>
      </w:r>
      <w:r w:rsidR="00E878D0">
        <w:t xml:space="preserve"> sides that made a cycle and combining the planes has a similar issue of </w:t>
      </w:r>
      <w:r w:rsidR="00EE355E">
        <w:t xml:space="preserve">just needing to form a cycle, however this </w:t>
      </w:r>
      <w:r w:rsidR="00985E3E">
        <w:t xml:space="preserve">produces less edge cases as the main difference is the relative sizes of the planes. </w:t>
      </w:r>
      <w:bookmarkStart w:id="2" w:name="_Hlk532027842"/>
      <w:r w:rsidR="00985E3E">
        <w:t xml:space="preserve">By the </w:t>
      </w:r>
      <w:r w:rsidR="00BF43DC">
        <w:t>methods</w:t>
      </w:r>
      <w:r w:rsidR="00985E3E">
        <w:t xml:space="preserve"> described </w:t>
      </w:r>
      <w:r w:rsidR="00BF43DC">
        <w:t>the following object would be considered a box</w:t>
      </w:r>
      <w:r w:rsidR="00A63675">
        <w:t>, even though this</w:t>
      </w:r>
      <w:r w:rsidR="00D93C17">
        <w:t xml:space="preserve"> is </w:t>
      </w:r>
      <w:r w:rsidR="002C642C">
        <w:t xml:space="preserve">clearly </w:t>
      </w:r>
      <w:r w:rsidR="00D93C17">
        <w:t>not a box</w:t>
      </w:r>
      <w:r w:rsidR="00BF43DC">
        <w:t>.</w:t>
      </w:r>
      <w:bookmarkEnd w:id="2"/>
    </w:p>
    <w:p w14:paraId="28DE2D53" w14:textId="7B071F23" w:rsidR="00881035" w:rsidRDefault="00881035" w:rsidP="00881035">
      <w:pPr>
        <w:ind w:firstLine="280"/>
      </w:pPr>
      <w:r>
        <w:rPr>
          <w:noProof/>
        </w:rPr>
        <mc:AlternateContent>
          <mc:Choice Requires="wpg">
            <w:drawing>
              <wp:anchor distT="0" distB="0" distL="114300" distR="114300" simplePos="0" relativeHeight="251662848" behindDoc="0" locked="0" layoutInCell="1" allowOverlap="1" wp14:anchorId="480414C6" wp14:editId="38453EC1">
                <wp:simplePos x="0" y="0"/>
                <wp:positionH relativeFrom="column">
                  <wp:posOffset>663575</wp:posOffset>
                </wp:positionH>
                <wp:positionV relativeFrom="paragraph">
                  <wp:posOffset>16510</wp:posOffset>
                </wp:positionV>
                <wp:extent cx="1265023" cy="1163154"/>
                <wp:effectExtent l="0" t="0" r="11430" b="0"/>
                <wp:wrapNone/>
                <wp:docPr id="9" name="Group 9"/>
                <wp:cNvGraphicFramePr/>
                <a:graphic xmlns:a="http://schemas.openxmlformats.org/drawingml/2006/main">
                  <a:graphicData uri="http://schemas.microsoft.com/office/word/2010/wordprocessingGroup">
                    <wpg:wgp>
                      <wpg:cNvGrpSpPr/>
                      <wpg:grpSpPr>
                        <a:xfrm>
                          <a:off x="0" y="0"/>
                          <a:ext cx="1265023" cy="1163154"/>
                          <a:chOff x="0" y="0"/>
                          <a:chExt cx="1265023" cy="1163154"/>
                        </a:xfrm>
                      </wpg:grpSpPr>
                      <wps:wsp>
                        <wps:cNvPr id="1" name="Trapezoid 1"/>
                        <wps:cNvSpPr/>
                        <wps:spPr>
                          <a:xfrm rot="16200000">
                            <a:off x="764960" y="304800"/>
                            <a:ext cx="628650" cy="371475"/>
                          </a:xfrm>
                          <a:prstGeom prst="trapezoid">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Diamond 3"/>
                        <wps:cNvSpPr/>
                        <wps:spPr>
                          <a:xfrm rot="2746011">
                            <a:off x="-16090" y="114300"/>
                            <a:ext cx="1064944" cy="1032763"/>
                          </a:xfrm>
                          <a:prstGeom prst="diamond">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Connector 4"/>
                        <wps:cNvCnPr/>
                        <wps:spPr>
                          <a:xfrm flipV="1">
                            <a:off x="136310" y="0"/>
                            <a:ext cx="523875" cy="257175"/>
                          </a:xfrm>
                          <a:prstGeom prst="line">
                            <a:avLst/>
                          </a:prstGeom>
                        </wps:spPr>
                        <wps:style>
                          <a:lnRef idx="1">
                            <a:schemeClr val="dk1"/>
                          </a:lnRef>
                          <a:fillRef idx="0">
                            <a:schemeClr val="dk1"/>
                          </a:fillRef>
                          <a:effectRef idx="0">
                            <a:schemeClr val="dk1"/>
                          </a:effectRef>
                          <a:fontRef idx="minor">
                            <a:schemeClr val="tx1"/>
                          </a:fontRef>
                        </wps:style>
                        <wps:bodyPr/>
                      </wps:wsp>
                      <wps:wsp>
                        <wps:cNvPr id="5" name="Straight Connector 5"/>
                        <wps:cNvCnPr/>
                        <wps:spPr>
                          <a:xfrm flipH="1" flipV="1">
                            <a:off x="669710" y="9525"/>
                            <a:ext cx="595313" cy="18097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66DBDEB" id="Group 9" o:spid="_x0000_s1026" style="position:absolute;margin-left:52.25pt;margin-top:1.3pt;width:99.6pt;height:91.6pt;z-index:251662848" coordsize="12650,116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">
                <v:shape id="Trapezoid 1" o:spid="_x0000_s1027" style="position:absolute;left:7650;top:3047;width:6286;height:3715;rotation:-90;visibility:visible;mso-wrap-style:square;v-text-anchor:middle" coordsize="628650,37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" path="m,371475l92869,,535781,r92869,371475l,371475xe" filled="f" strokecolor="black [3200]">
                  <v:path arrowok="t" o:connecttype="custom" o:connectlocs="0,371475;92869,0;535781,0;628650,371475;0,371475" o:connectangles="0,0,0,0,0"/>
                </v:shape>
                <v:shapetype id="_x0000_t4" coordsize="21600,21600" o:spt="4" path="m10800,l,10800,10800,21600,21600,10800xe">
                  <v:stroke joinstyle="miter"/>
                  <v:path gradientshapeok="t" o:connecttype="rect" textboxrect="5400,5400,16200,16200"/>
                </v:shapetype>
                <v:shape id="Diamond 3" o:spid="_x0000_s1028" type="#_x0000_t4" style="position:absolute;left:-161;top:1143;width:10649;height:10327;rotation:299937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" filled="f" strokecolor="black [3200]">
                  <v:stroke joinstyle="round"/>
                </v:shape>
                <v:line id="Straight Connector 4" o:spid="_x0000_s1029" style="position:absolute;flip:y;visibility:visible;mso-wrap-style:square" from="1363,0" to="6601,2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" strokecolor="black [3040]"/>
                <v:line id="Straight Connector 5" o:spid="_x0000_s1030" style="position:absolute;flip:x y;visibility:visible;mso-wrap-style:square" from="6697,95" to="12650,1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" strokecolor="black [3040]"/>
              </v:group>
            </w:pict>
          </mc:Fallback>
        </mc:AlternateContent>
      </w:r>
    </w:p>
    <w:p w14:paraId="16A8D6E6" w14:textId="612BBAE2" w:rsidR="00881035" w:rsidRDefault="00881035" w:rsidP="00881035">
      <w:pPr>
        <w:ind w:firstLine="280"/>
      </w:pPr>
    </w:p>
    <w:p w14:paraId="18906D84" w14:textId="77777777" w:rsidR="00881035" w:rsidRDefault="00881035" w:rsidP="00881035">
      <w:pPr>
        <w:ind w:firstLine="280"/>
      </w:pPr>
    </w:p>
    <w:p w14:paraId="72EBA036" w14:textId="32D3BA5C" w:rsidR="00BF43DC" w:rsidRDefault="00BF43DC" w:rsidP="0049368B">
      <w:pPr>
        <w:ind w:firstLine="280"/>
      </w:pPr>
    </w:p>
    <w:p w14:paraId="68973DEF" w14:textId="49E570E1" w:rsidR="00DE7319" w:rsidRDefault="00DE7319" w:rsidP="0049368B">
      <w:pPr>
        <w:ind w:firstLine="280"/>
      </w:pPr>
    </w:p>
    <w:p w14:paraId="03E8581C" w14:textId="359672A8" w:rsidR="00DE7319" w:rsidRDefault="00DE7319" w:rsidP="003E3402"/>
    <w:p w14:paraId="3208795F" w14:textId="00CE739C" w:rsidR="00DE7319" w:rsidRDefault="00DE7319" w:rsidP="0049368B">
      <w:pPr>
        <w:ind w:firstLine="280"/>
      </w:pPr>
    </w:p>
    <w:p w14:paraId="0B35CFFD" w14:textId="7FA12885" w:rsidR="00A63675" w:rsidRDefault="00881035" w:rsidP="0049368B">
      <w:pPr>
        <w:ind w:firstLine="280"/>
      </w:pPr>
      <w:r>
        <w:rPr>
          <w:noProof/>
        </w:rPr>
        <mc:AlternateContent>
          <mc:Choice Requires="wps">
            <w:drawing>
              <wp:anchor distT="0" distB="0" distL="114300" distR="114300" simplePos="0" relativeHeight="251666944" behindDoc="0" locked="0" layoutInCell="1" allowOverlap="1" wp14:anchorId="1BE4A59B" wp14:editId="00F778F3">
                <wp:simplePos x="0" y="0"/>
                <wp:positionH relativeFrom="column">
                  <wp:posOffset>768350</wp:posOffset>
                </wp:positionH>
                <wp:positionV relativeFrom="paragraph">
                  <wp:posOffset>5080</wp:posOffset>
                </wp:positionV>
                <wp:extent cx="1264920" cy="63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264920" cy="635"/>
                        </a:xfrm>
                        <a:prstGeom prst="rect">
                          <a:avLst/>
                        </a:prstGeom>
                        <a:solidFill>
                          <a:prstClr val="white"/>
                        </a:solidFill>
                        <a:ln>
                          <a:noFill/>
                        </a:ln>
                      </wps:spPr>
                      <wps:txbx>
                        <w:txbxContent>
                          <w:p w14:paraId="2E9D3600" w14:textId="31A958D8" w:rsidR="005A1215" w:rsidRPr="00C436DC" w:rsidRDefault="005A1215" w:rsidP="005A1215">
                            <w:pPr>
                              <w:pStyle w:val="Caption"/>
                              <w:rPr>
                                <w:noProof/>
                              </w:rPr>
                            </w:pPr>
                            <w:r>
                              <w:t xml:space="preserve">Figure </w:t>
                            </w:r>
                            <w:r w:rsidR="0035395A">
                              <w:t>5</w:t>
                            </w:r>
                            <w:r>
                              <w:t>: A potential false positive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E4A59B" id="Text Box 10" o:spid="_x0000_s1027" type="#_x0000_t202" style="position:absolute;left:0;text-align:left;margin-left:60.5pt;margin-top:.4pt;width:99.6pt;height:.05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" stroked="f">
                <v:textbox style="mso-fit-shape-to-text:t" inset="0,0,0,0">
                  <w:txbxContent>
                    <w:p w14:paraId="2E9D3600" w14:textId="31A958D8" w:rsidR="005A1215" w:rsidRPr="00C436DC" w:rsidRDefault="005A1215" w:rsidP="005A1215">
                      <w:pPr>
                        <w:pStyle w:val="Caption"/>
                        <w:rPr>
                          <w:noProof/>
                        </w:rPr>
                      </w:pPr>
                      <w:r>
                        <w:t xml:space="preserve">Figure </w:t>
                      </w:r>
                      <w:r w:rsidR="0035395A">
                        <w:t>5</w:t>
                      </w:r>
                      <w:r>
                        <w:t>: A potential false positive</w:t>
                      </w:r>
                    </w:p>
                  </w:txbxContent>
                </v:textbox>
              </v:shape>
            </w:pict>
          </mc:Fallback>
        </mc:AlternateContent>
      </w:r>
    </w:p>
    <w:p w14:paraId="3DD3A712" w14:textId="649C72FF" w:rsidR="00A63675" w:rsidRDefault="00A63675" w:rsidP="0049368B">
      <w:pPr>
        <w:ind w:firstLine="280"/>
      </w:pPr>
    </w:p>
    <w:p w14:paraId="0B9490A3" w14:textId="7BF6485D" w:rsidR="0035395A" w:rsidRDefault="00910EF8" w:rsidP="00910EF8">
      <w:pPr>
        <w:ind w:firstLine="280"/>
      </w:pPr>
      <w:r>
        <w:t xml:space="preserve">It is obvious that this object is not a box and is probably not a valid </w:t>
      </w:r>
      <w:r w:rsidR="008F3554">
        <w:t>three-dimensional</w:t>
      </w:r>
      <w:r>
        <w:t xml:space="preserve"> object.</w:t>
      </w:r>
      <w:r w:rsidR="003E3402">
        <w:t xml:space="preserve"> Another issue is the large complexity and time it would take for the method to run.  </w:t>
      </w:r>
      <w:r w:rsidR="003C31E0">
        <w:t xml:space="preserve">While not every line in the Hough transform is kept, on average more than 2000 lines are kept </w:t>
      </w:r>
      <w:r w:rsidR="00F0767A">
        <w:t xml:space="preserve">while takes about 5 minutes for the </w:t>
      </w:r>
      <w:r w:rsidR="00952961">
        <w:t xml:space="preserve">basic algorithm implemented here to scan for dead ends. Adding on how long a depth first search would be </w:t>
      </w:r>
      <w:r w:rsidR="005C13B0">
        <w:t xml:space="preserve">and then combining all the planes together would also add significant time.  Another issue with this method as demonstrated in the final output is that several lines stacked on top </w:t>
      </w:r>
      <w:r w:rsidR="00594D64">
        <w:t xml:space="preserve">of one another can make cycles with each other which causes a problem. This is more a problem with the implementation of the condensing lines </w:t>
      </w:r>
      <w:r w:rsidR="008952BB">
        <w:t xml:space="preserve">algorithm than the search algorithm but is a problem. Without condensing the lines, each segment is </w:t>
      </w:r>
      <w:r w:rsidR="00AA74D4">
        <w:t>generally only part of an edge as the edges aren’t at perfect degrees, so the Hough transform will break up the edges into multiple parts.</w:t>
      </w:r>
    </w:p>
    <w:p w14:paraId="4215FABF" w14:textId="6D1CB6DF" w:rsidR="00244100" w:rsidRDefault="00FB65B8" w:rsidP="009E2D10">
      <w:pPr>
        <w:pStyle w:val="Head1"/>
      </w:pPr>
      <w:r>
        <w:t>7</w:t>
      </w:r>
      <w:r w:rsidR="009C1ABC">
        <w:tab/>
        <w:t xml:space="preserve"> Conclusion</w:t>
      </w:r>
    </w:p>
    <w:p w14:paraId="05F56BFF" w14:textId="64FA2097" w:rsidR="00E55BC7" w:rsidRPr="009C1ABC" w:rsidRDefault="00E55BC7" w:rsidP="00E55BC7">
      <w:pPr>
        <w:ind w:firstLine="280"/>
      </w:pPr>
      <w:r>
        <w:t>This program is tasked with finding a cardboard box in</w:t>
      </w:r>
      <w:r w:rsidR="00196FF4">
        <w:t xml:space="preserve"> an image</w:t>
      </w:r>
      <w:r w:rsidR="0034502C">
        <w:t xml:space="preserve"> containing several objects and varied backgrounds.</w:t>
      </w:r>
      <w:r>
        <w:t xml:space="preserve"> The method illustrated here is to smooth the image, make an edge image, generate a Hough transform of the image, search for cycles in the image, and then combine the cycles to make an object.</w:t>
      </w:r>
      <w:r w:rsidR="0034502C">
        <w:t xml:space="preserve"> The method laid out here works for some scenarios but in general is a poor strategy </w:t>
      </w:r>
      <w:r w:rsidR="00743CD5">
        <w:t xml:space="preserve">on </w:t>
      </w:r>
      <w:r w:rsidR="00FB65B8">
        <w:t>its</w:t>
      </w:r>
      <w:r w:rsidR="00743CD5">
        <w:t xml:space="preserve"> own as the constraints fit too many objects.</w:t>
      </w:r>
    </w:p>
    <w:p w14:paraId="09FF8B47" w14:textId="5EFE6656" w:rsidR="00695854" w:rsidRDefault="00695854" w:rsidP="00695854">
      <w:pPr>
        <w:pStyle w:val="Head1"/>
      </w:pPr>
      <w:r>
        <w:t>8</w:t>
      </w:r>
      <w:r>
        <w:tab/>
        <w:t xml:space="preserve"> </w:t>
      </w:r>
      <w:r>
        <w:t>References</w:t>
      </w:r>
    </w:p>
    <w:p w14:paraId="0CD1C91A" w14:textId="77777777" w:rsidR="00F65853" w:rsidRPr="00F65853" w:rsidRDefault="00F65853" w:rsidP="00F65853">
      <w:pPr>
        <w:rPr>
          <w:sz w:val="14"/>
          <w:szCs w:val="14"/>
          <w14:ligatures w14:val="standard"/>
        </w:rPr>
      </w:pPr>
      <w:r w:rsidRPr="00F65853">
        <w:rPr>
          <w:sz w:val="14"/>
          <w:szCs w:val="14"/>
          <w14:ligatures w14:val="standard"/>
        </w:rPr>
        <w:t>R. Stefanelli and A. Rosenfeld. 1971. Some Parallel Thinning Algorithms for Digital Pictures. J. ACM 18, 2 (April 1971), 255-264. DOI=http://dx.doi.org/10.1145/321637.321646</w:t>
      </w:r>
    </w:p>
    <w:p w14:paraId="5A3143C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5A3143C4"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5A3143C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5A3143C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5A3143C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5A3143C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5A3143C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5A3143C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5A3143C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5A3143CC"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739787" w14:textId="77777777" w:rsidR="00AE0E3F" w:rsidRDefault="00AE0E3F">
      <w:r>
        <w:separator/>
      </w:r>
    </w:p>
  </w:endnote>
  <w:endnote w:type="continuationSeparator" w:id="0">
    <w:p w14:paraId="0C293311" w14:textId="77777777" w:rsidR="00AE0E3F" w:rsidRDefault="00AE0E3F">
      <w:r>
        <w:continuationSeparator/>
      </w:r>
    </w:p>
  </w:endnote>
  <w:endnote w:type="continuationNotice" w:id="1">
    <w:p w14:paraId="3560597B" w14:textId="77777777" w:rsidR="00AE0E3F" w:rsidRDefault="00AE0E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3143DF" w14:textId="77777777" w:rsidR="00586A35" w:rsidRPr="00586A35" w:rsidRDefault="00586A35" w:rsidP="00586A35">
    <w:pPr>
      <w:pStyle w:val="Footer"/>
      <w:rPr>
        <w:rStyle w:val="PageNumber"/>
        <w:rFonts w:ascii="Linux Biolinum" w:hAnsi="Linux Biolinum" w:cs="Linux Biolinum"/>
      </w:rPr>
    </w:pPr>
  </w:p>
  <w:p w14:paraId="5A3143E0"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3143E1"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D0D527" w14:textId="77777777" w:rsidR="00AE0E3F" w:rsidRDefault="00AE0E3F">
      <w:r>
        <w:separator/>
      </w:r>
    </w:p>
  </w:footnote>
  <w:footnote w:type="continuationSeparator" w:id="0">
    <w:p w14:paraId="31905001" w14:textId="77777777" w:rsidR="00AE0E3F" w:rsidRDefault="00AE0E3F">
      <w:r>
        <w:continuationSeparator/>
      </w:r>
    </w:p>
  </w:footnote>
  <w:footnote w:type="continuationNotice" w:id="1">
    <w:p w14:paraId="01017A04" w14:textId="77777777" w:rsidR="00AE0E3F" w:rsidRDefault="00AE0E3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6145"/>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1138D"/>
    <w:rsid w:val="00026560"/>
    <w:rsid w:val="00035FAD"/>
    <w:rsid w:val="00041330"/>
    <w:rsid w:val="00043A8D"/>
    <w:rsid w:val="00045252"/>
    <w:rsid w:val="00047398"/>
    <w:rsid w:val="00050EEF"/>
    <w:rsid w:val="00052A1A"/>
    <w:rsid w:val="00052C34"/>
    <w:rsid w:val="000560A1"/>
    <w:rsid w:val="00056777"/>
    <w:rsid w:val="00062D29"/>
    <w:rsid w:val="000713CD"/>
    <w:rsid w:val="00072E69"/>
    <w:rsid w:val="0007392C"/>
    <w:rsid w:val="000739F9"/>
    <w:rsid w:val="00075D7B"/>
    <w:rsid w:val="00077680"/>
    <w:rsid w:val="00080E27"/>
    <w:rsid w:val="000819C0"/>
    <w:rsid w:val="0008431E"/>
    <w:rsid w:val="00085908"/>
    <w:rsid w:val="00093232"/>
    <w:rsid w:val="000A4FA1"/>
    <w:rsid w:val="000C050B"/>
    <w:rsid w:val="000C7FCD"/>
    <w:rsid w:val="000E118B"/>
    <w:rsid w:val="000E278E"/>
    <w:rsid w:val="000E58D3"/>
    <w:rsid w:val="000E7A87"/>
    <w:rsid w:val="000F6090"/>
    <w:rsid w:val="001041A3"/>
    <w:rsid w:val="0010534D"/>
    <w:rsid w:val="001134E9"/>
    <w:rsid w:val="001147D8"/>
    <w:rsid w:val="00125AC6"/>
    <w:rsid w:val="00127D30"/>
    <w:rsid w:val="0013113A"/>
    <w:rsid w:val="001314CF"/>
    <w:rsid w:val="00134B9F"/>
    <w:rsid w:val="001363F5"/>
    <w:rsid w:val="00140C02"/>
    <w:rsid w:val="00141A17"/>
    <w:rsid w:val="0014244B"/>
    <w:rsid w:val="00142FEA"/>
    <w:rsid w:val="001453E7"/>
    <w:rsid w:val="00145419"/>
    <w:rsid w:val="00145486"/>
    <w:rsid w:val="00152510"/>
    <w:rsid w:val="0015642F"/>
    <w:rsid w:val="001566AE"/>
    <w:rsid w:val="00174278"/>
    <w:rsid w:val="001751F7"/>
    <w:rsid w:val="001827C6"/>
    <w:rsid w:val="00186296"/>
    <w:rsid w:val="00193445"/>
    <w:rsid w:val="001961CD"/>
    <w:rsid w:val="00196FF4"/>
    <w:rsid w:val="001979A5"/>
    <w:rsid w:val="001A06AF"/>
    <w:rsid w:val="001A126C"/>
    <w:rsid w:val="001A43B1"/>
    <w:rsid w:val="001A71BB"/>
    <w:rsid w:val="001A78D9"/>
    <w:rsid w:val="001A7ECF"/>
    <w:rsid w:val="001B29D6"/>
    <w:rsid w:val="001C17E9"/>
    <w:rsid w:val="001C50E8"/>
    <w:rsid w:val="001D5887"/>
    <w:rsid w:val="001E2720"/>
    <w:rsid w:val="001E71D7"/>
    <w:rsid w:val="001F0A1B"/>
    <w:rsid w:val="001F0E81"/>
    <w:rsid w:val="001F5913"/>
    <w:rsid w:val="0020294A"/>
    <w:rsid w:val="002043B9"/>
    <w:rsid w:val="00205180"/>
    <w:rsid w:val="00212FCB"/>
    <w:rsid w:val="00213066"/>
    <w:rsid w:val="00214644"/>
    <w:rsid w:val="002233F8"/>
    <w:rsid w:val="00244100"/>
    <w:rsid w:val="00245119"/>
    <w:rsid w:val="00245B3D"/>
    <w:rsid w:val="00250FEF"/>
    <w:rsid w:val="00252596"/>
    <w:rsid w:val="002541B7"/>
    <w:rsid w:val="002576AB"/>
    <w:rsid w:val="002608C3"/>
    <w:rsid w:val="00264B6B"/>
    <w:rsid w:val="00270347"/>
    <w:rsid w:val="0027195D"/>
    <w:rsid w:val="002738DA"/>
    <w:rsid w:val="00282789"/>
    <w:rsid w:val="00284211"/>
    <w:rsid w:val="00290DF5"/>
    <w:rsid w:val="00292645"/>
    <w:rsid w:val="00293F83"/>
    <w:rsid w:val="0029583F"/>
    <w:rsid w:val="002A517A"/>
    <w:rsid w:val="002B01E4"/>
    <w:rsid w:val="002B1F59"/>
    <w:rsid w:val="002C4396"/>
    <w:rsid w:val="002C642C"/>
    <w:rsid w:val="002D01C1"/>
    <w:rsid w:val="002D26C4"/>
    <w:rsid w:val="002D537E"/>
    <w:rsid w:val="002E7EA4"/>
    <w:rsid w:val="002F069E"/>
    <w:rsid w:val="002F2289"/>
    <w:rsid w:val="002F280B"/>
    <w:rsid w:val="002F2EB2"/>
    <w:rsid w:val="00301545"/>
    <w:rsid w:val="00303FAD"/>
    <w:rsid w:val="003057B1"/>
    <w:rsid w:val="00307501"/>
    <w:rsid w:val="00317850"/>
    <w:rsid w:val="00321DDC"/>
    <w:rsid w:val="0032775A"/>
    <w:rsid w:val="0033342D"/>
    <w:rsid w:val="003342CD"/>
    <w:rsid w:val="00336D12"/>
    <w:rsid w:val="0034235E"/>
    <w:rsid w:val="0034502C"/>
    <w:rsid w:val="00345229"/>
    <w:rsid w:val="0035395A"/>
    <w:rsid w:val="00356296"/>
    <w:rsid w:val="00357671"/>
    <w:rsid w:val="00370029"/>
    <w:rsid w:val="00373175"/>
    <w:rsid w:val="00374C1D"/>
    <w:rsid w:val="0037572A"/>
    <w:rsid w:val="00376CCC"/>
    <w:rsid w:val="0038080D"/>
    <w:rsid w:val="00390853"/>
    <w:rsid w:val="00391045"/>
    <w:rsid w:val="00392395"/>
    <w:rsid w:val="003936B1"/>
    <w:rsid w:val="00393B55"/>
    <w:rsid w:val="003944CF"/>
    <w:rsid w:val="003A1ABD"/>
    <w:rsid w:val="003B1CA3"/>
    <w:rsid w:val="003B44F3"/>
    <w:rsid w:val="003C3130"/>
    <w:rsid w:val="003C31E0"/>
    <w:rsid w:val="003C3338"/>
    <w:rsid w:val="003D0DD2"/>
    <w:rsid w:val="003D544B"/>
    <w:rsid w:val="003D7001"/>
    <w:rsid w:val="003D7C32"/>
    <w:rsid w:val="003E3402"/>
    <w:rsid w:val="003E6247"/>
    <w:rsid w:val="003F02DE"/>
    <w:rsid w:val="003F0882"/>
    <w:rsid w:val="003F4297"/>
    <w:rsid w:val="003F5DAE"/>
    <w:rsid w:val="003F5F3D"/>
    <w:rsid w:val="003F7CA2"/>
    <w:rsid w:val="004128EE"/>
    <w:rsid w:val="004211CE"/>
    <w:rsid w:val="00424A21"/>
    <w:rsid w:val="00427C7D"/>
    <w:rsid w:val="00431CB0"/>
    <w:rsid w:val="004447F3"/>
    <w:rsid w:val="00455951"/>
    <w:rsid w:val="004569E5"/>
    <w:rsid w:val="0046042C"/>
    <w:rsid w:val="00466180"/>
    <w:rsid w:val="0048106F"/>
    <w:rsid w:val="0048126B"/>
    <w:rsid w:val="004825CE"/>
    <w:rsid w:val="004836A6"/>
    <w:rsid w:val="00492EF4"/>
    <w:rsid w:val="0049368B"/>
    <w:rsid w:val="004947C9"/>
    <w:rsid w:val="00495781"/>
    <w:rsid w:val="00497365"/>
    <w:rsid w:val="004A7556"/>
    <w:rsid w:val="004B0BF6"/>
    <w:rsid w:val="004C11A2"/>
    <w:rsid w:val="004C1EDF"/>
    <w:rsid w:val="004C49F3"/>
    <w:rsid w:val="004C6B2D"/>
    <w:rsid w:val="004E4BC9"/>
    <w:rsid w:val="0050103C"/>
    <w:rsid w:val="005041C6"/>
    <w:rsid w:val="00504C8B"/>
    <w:rsid w:val="00506EF6"/>
    <w:rsid w:val="005153AC"/>
    <w:rsid w:val="005160AB"/>
    <w:rsid w:val="00520D9B"/>
    <w:rsid w:val="00521505"/>
    <w:rsid w:val="00523CD9"/>
    <w:rsid w:val="00524B76"/>
    <w:rsid w:val="005313DF"/>
    <w:rsid w:val="00531EEB"/>
    <w:rsid w:val="00540C55"/>
    <w:rsid w:val="005508DC"/>
    <w:rsid w:val="00551881"/>
    <w:rsid w:val="005528F6"/>
    <w:rsid w:val="00585537"/>
    <w:rsid w:val="0058578F"/>
    <w:rsid w:val="00586A35"/>
    <w:rsid w:val="005927BE"/>
    <w:rsid w:val="005941AE"/>
    <w:rsid w:val="00594D64"/>
    <w:rsid w:val="00596082"/>
    <w:rsid w:val="00596F2A"/>
    <w:rsid w:val="005A1215"/>
    <w:rsid w:val="005B2ED3"/>
    <w:rsid w:val="005B493F"/>
    <w:rsid w:val="005B75AD"/>
    <w:rsid w:val="005C13B0"/>
    <w:rsid w:val="005C31AB"/>
    <w:rsid w:val="005C3D72"/>
    <w:rsid w:val="005C5E36"/>
    <w:rsid w:val="005D0695"/>
    <w:rsid w:val="005D0CCE"/>
    <w:rsid w:val="005D7E6E"/>
    <w:rsid w:val="005E22A3"/>
    <w:rsid w:val="005E4838"/>
    <w:rsid w:val="005F177C"/>
    <w:rsid w:val="005F30FF"/>
    <w:rsid w:val="00607862"/>
    <w:rsid w:val="00607A60"/>
    <w:rsid w:val="0061273A"/>
    <w:rsid w:val="00612C56"/>
    <w:rsid w:val="00612E4E"/>
    <w:rsid w:val="006317A6"/>
    <w:rsid w:val="0063608B"/>
    <w:rsid w:val="006412BC"/>
    <w:rsid w:val="00644AC8"/>
    <w:rsid w:val="00650463"/>
    <w:rsid w:val="006514CD"/>
    <w:rsid w:val="0065275A"/>
    <w:rsid w:val="00654D92"/>
    <w:rsid w:val="00660A05"/>
    <w:rsid w:val="00670649"/>
    <w:rsid w:val="00675128"/>
    <w:rsid w:val="0069472B"/>
    <w:rsid w:val="00694749"/>
    <w:rsid w:val="00695854"/>
    <w:rsid w:val="006978B2"/>
    <w:rsid w:val="006A22F6"/>
    <w:rsid w:val="006A29E8"/>
    <w:rsid w:val="006C4BE3"/>
    <w:rsid w:val="006C57EA"/>
    <w:rsid w:val="006D0E9B"/>
    <w:rsid w:val="006D2239"/>
    <w:rsid w:val="006E0D12"/>
    <w:rsid w:val="006E4407"/>
    <w:rsid w:val="006E7653"/>
    <w:rsid w:val="006F050A"/>
    <w:rsid w:val="006F1681"/>
    <w:rsid w:val="00701FA6"/>
    <w:rsid w:val="0070306F"/>
    <w:rsid w:val="0070473B"/>
    <w:rsid w:val="0070531E"/>
    <w:rsid w:val="00706813"/>
    <w:rsid w:val="00711814"/>
    <w:rsid w:val="00717FB2"/>
    <w:rsid w:val="0072256B"/>
    <w:rsid w:val="00722ACB"/>
    <w:rsid w:val="007249CB"/>
    <w:rsid w:val="00727914"/>
    <w:rsid w:val="00727EBD"/>
    <w:rsid w:val="00732243"/>
    <w:rsid w:val="00732D22"/>
    <w:rsid w:val="007425D2"/>
    <w:rsid w:val="00743328"/>
    <w:rsid w:val="007433BC"/>
    <w:rsid w:val="00743CD5"/>
    <w:rsid w:val="007451FF"/>
    <w:rsid w:val="00745373"/>
    <w:rsid w:val="00747E69"/>
    <w:rsid w:val="00751EC1"/>
    <w:rsid w:val="00752225"/>
    <w:rsid w:val="00753548"/>
    <w:rsid w:val="00756AA9"/>
    <w:rsid w:val="00763357"/>
    <w:rsid w:val="00764059"/>
    <w:rsid w:val="007647B0"/>
    <w:rsid w:val="00765265"/>
    <w:rsid w:val="007800CE"/>
    <w:rsid w:val="00780227"/>
    <w:rsid w:val="00793451"/>
    <w:rsid w:val="00793808"/>
    <w:rsid w:val="0079682F"/>
    <w:rsid w:val="00797D60"/>
    <w:rsid w:val="007A03CD"/>
    <w:rsid w:val="007A3F4E"/>
    <w:rsid w:val="007A481F"/>
    <w:rsid w:val="007A502C"/>
    <w:rsid w:val="007A579F"/>
    <w:rsid w:val="007A621B"/>
    <w:rsid w:val="007C57E7"/>
    <w:rsid w:val="007D3C28"/>
    <w:rsid w:val="007D656B"/>
    <w:rsid w:val="007D7CAE"/>
    <w:rsid w:val="007E0B4F"/>
    <w:rsid w:val="007E7648"/>
    <w:rsid w:val="007F2D1D"/>
    <w:rsid w:val="00802E06"/>
    <w:rsid w:val="00804A6C"/>
    <w:rsid w:val="008051C3"/>
    <w:rsid w:val="00810CE2"/>
    <w:rsid w:val="008150D4"/>
    <w:rsid w:val="00824131"/>
    <w:rsid w:val="008313F7"/>
    <w:rsid w:val="0083735E"/>
    <w:rsid w:val="00837CBF"/>
    <w:rsid w:val="00841A97"/>
    <w:rsid w:val="00843705"/>
    <w:rsid w:val="00843FEE"/>
    <w:rsid w:val="00847A31"/>
    <w:rsid w:val="00850D0C"/>
    <w:rsid w:val="00854F12"/>
    <w:rsid w:val="0085553A"/>
    <w:rsid w:val="00871E83"/>
    <w:rsid w:val="00881035"/>
    <w:rsid w:val="0089066F"/>
    <w:rsid w:val="00891A1D"/>
    <w:rsid w:val="008949E1"/>
    <w:rsid w:val="008952BB"/>
    <w:rsid w:val="008A665A"/>
    <w:rsid w:val="008B1EFD"/>
    <w:rsid w:val="008B710D"/>
    <w:rsid w:val="008C6E83"/>
    <w:rsid w:val="008C72C9"/>
    <w:rsid w:val="008D0A86"/>
    <w:rsid w:val="008D16E2"/>
    <w:rsid w:val="008D4A83"/>
    <w:rsid w:val="008D59A6"/>
    <w:rsid w:val="008E5A06"/>
    <w:rsid w:val="008F3554"/>
    <w:rsid w:val="008F6FB8"/>
    <w:rsid w:val="009010B7"/>
    <w:rsid w:val="00903F53"/>
    <w:rsid w:val="00904F0E"/>
    <w:rsid w:val="009050B0"/>
    <w:rsid w:val="009073E1"/>
    <w:rsid w:val="00910EF8"/>
    <w:rsid w:val="00920FBC"/>
    <w:rsid w:val="0092209C"/>
    <w:rsid w:val="00922D48"/>
    <w:rsid w:val="0092438A"/>
    <w:rsid w:val="009268B7"/>
    <w:rsid w:val="00926E45"/>
    <w:rsid w:val="00931F2B"/>
    <w:rsid w:val="00932662"/>
    <w:rsid w:val="00934FE1"/>
    <w:rsid w:val="00936367"/>
    <w:rsid w:val="00936570"/>
    <w:rsid w:val="00936F8D"/>
    <w:rsid w:val="0095071A"/>
    <w:rsid w:val="00952961"/>
    <w:rsid w:val="009547EB"/>
    <w:rsid w:val="00955704"/>
    <w:rsid w:val="009566A2"/>
    <w:rsid w:val="00962503"/>
    <w:rsid w:val="00966299"/>
    <w:rsid w:val="009668DE"/>
    <w:rsid w:val="00976413"/>
    <w:rsid w:val="00981643"/>
    <w:rsid w:val="00982C4C"/>
    <w:rsid w:val="00985E3E"/>
    <w:rsid w:val="00986039"/>
    <w:rsid w:val="009923C7"/>
    <w:rsid w:val="00993F7A"/>
    <w:rsid w:val="009978A7"/>
    <w:rsid w:val="009A76D2"/>
    <w:rsid w:val="009B00DC"/>
    <w:rsid w:val="009B3717"/>
    <w:rsid w:val="009B5732"/>
    <w:rsid w:val="009B6B4A"/>
    <w:rsid w:val="009B7559"/>
    <w:rsid w:val="009C1ABC"/>
    <w:rsid w:val="009D3C3B"/>
    <w:rsid w:val="009D46EA"/>
    <w:rsid w:val="009D74D1"/>
    <w:rsid w:val="009E1AE8"/>
    <w:rsid w:val="009E2D10"/>
    <w:rsid w:val="009E56C5"/>
    <w:rsid w:val="009F2833"/>
    <w:rsid w:val="009F28FF"/>
    <w:rsid w:val="009F616D"/>
    <w:rsid w:val="00A012F5"/>
    <w:rsid w:val="00A02D03"/>
    <w:rsid w:val="00A05BDF"/>
    <w:rsid w:val="00A05F73"/>
    <w:rsid w:val="00A12291"/>
    <w:rsid w:val="00A15152"/>
    <w:rsid w:val="00A155F9"/>
    <w:rsid w:val="00A164B7"/>
    <w:rsid w:val="00A21DEF"/>
    <w:rsid w:val="00A25DE1"/>
    <w:rsid w:val="00A319A8"/>
    <w:rsid w:val="00A319FD"/>
    <w:rsid w:val="00A42279"/>
    <w:rsid w:val="00A44F7B"/>
    <w:rsid w:val="00A462C6"/>
    <w:rsid w:val="00A55023"/>
    <w:rsid w:val="00A5543A"/>
    <w:rsid w:val="00A63675"/>
    <w:rsid w:val="00A71D42"/>
    <w:rsid w:val="00A739CB"/>
    <w:rsid w:val="00A74AFF"/>
    <w:rsid w:val="00A75047"/>
    <w:rsid w:val="00A8507F"/>
    <w:rsid w:val="00A91E16"/>
    <w:rsid w:val="00A94384"/>
    <w:rsid w:val="00A95518"/>
    <w:rsid w:val="00AA10C4"/>
    <w:rsid w:val="00AA57D8"/>
    <w:rsid w:val="00AA5BF1"/>
    <w:rsid w:val="00AA6E2B"/>
    <w:rsid w:val="00AA74D4"/>
    <w:rsid w:val="00AB0733"/>
    <w:rsid w:val="00AB21AA"/>
    <w:rsid w:val="00AB2327"/>
    <w:rsid w:val="00AC4630"/>
    <w:rsid w:val="00AD0294"/>
    <w:rsid w:val="00AD7E5C"/>
    <w:rsid w:val="00AE0E3F"/>
    <w:rsid w:val="00AE1E64"/>
    <w:rsid w:val="00AE41F4"/>
    <w:rsid w:val="00AE4F24"/>
    <w:rsid w:val="00AE5208"/>
    <w:rsid w:val="00B122AD"/>
    <w:rsid w:val="00B13E4F"/>
    <w:rsid w:val="00B14E51"/>
    <w:rsid w:val="00B15A21"/>
    <w:rsid w:val="00B1638F"/>
    <w:rsid w:val="00B2286E"/>
    <w:rsid w:val="00B25737"/>
    <w:rsid w:val="00B3009F"/>
    <w:rsid w:val="00B33269"/>
    <w:rsid w:val="00B350C9"/>
    <w:rsid w:val="00B3715C"/>
    <w:rsid w:val="00B4052C"/>
    <w:rsid w:val="00B41CB4"/>
    <w:rsid w:val="00B43D73"/>
    <w:rsid w:val="00B46551"/>
    <w:rsid w:val="00B51DB5"/>
    <w:rsid w:val="00B61445"/>
    <w:rsid w:val="00B61DDD"/>
    <w:rsid w:val="00B64DD4"/>
    <w:rsid w:val="00B64F13"/>
    <w:rsid w:val="00B676A7"/>
    <w:rsid w:val="00B73DEA"/>
    <w:rsid w:val="00B76967"/>
    <w:rsid w:val="00B82725"/>
    <w:rsid w:val="00BA00DF"/>
    <w:rsid w:val="00BA18CB"/>
    <w:rsid w:val="00BA5432"/>
    <w:rsid w:val="00BA69E4"/>
    <w:rsid w:val="00BA7DD8"/>
    <w:rsid w:val="00BB333E"/>
    <w:rsid w:val="00BC5BDA"/>
    <w:rsid w:val="00BD304D"/>
    <w:rsid w:val="00BD61E5"/>
    <w:rsid w:val="00BD793B"/>
    <w:rsid w:val="00BE2E75"/>
    <w:rsid w:val="00BE35CB"/>
    <w:rsid w:val="00BE404E"/>
    <w:rsid w:val="00BF3D6B"/>
    <w:rsid w:val="00BF43DC"/>
    <w:rsid w:val="00C03DCA"/>
    <w:rsid w:val="00C05295"/>
    <w:rsid w:val="00C06212"/>
    <w:rsid w:val="00C1142C"/>
    <w:rsid w:val="00C13887"/>
    <w:rsid w:val="00C14A4F"/>
    <w:rsid w:val="00C32613"/>
    <w:rsid w:val="00C41AE1"/>
    <w:rsid w:val="00C4538D"/>
    <w:rsid w:val="00C461FF"/>
    <w:rsid w:val="00C50274"/>
    <w:rsid w:val="00C521B3"/>
    <w:rsid w:val="00C5423E"/>
    <w:rsid w:val="00C61737"/>
    <w:rsid w:val="00C67B6C"/>
    <w:rsid w:val="00C72FAB"/>
    <w:rsid w:val="00C81844"/>
    <w:rsid w:val="00C822AF"/>
    <w:rsid w:val="00C83B0C"/>
    <w:rsid w:val="00C90428"/>
    <w:rsid w:val="00C9472A"/>
    <w:rsid w:val="00C95C6E"/>
    <w:rsid w:val="00C96C07"/>
    <w:rsid w:val="00CA17C5"/>
    <w:rsid w:val="00CB6709"/>
    <w:rsid w:val="00CC2FE0"/>
    <w:rsid w:val="00CC432D"/>
    <w:rsid w:val="00CC6E27"/>
    <w:rsid w:val="00CC6E81"/>
    <w:rsid w:val="00CD4663"/>
    <w:rsid w:val="00CE752A"/>
    <w:rsid w:val="00CF2B1E"/>
    <w:rsid w:val="00CF39D4"/>
    <w:rsid w:val="00D04103"/>
    <w:rsid w:val="00D12BCB"/>
    <w:rsid w:val="00D22CA6"/>
    <w:rsid w:val="00D23982"/>
    <w:rsid w:val="00D24AA4"/>
    <w:rsid w:val="00D31EBA"/>
    <w:rsid w:val="00D328BE"/>
    <w:rsid w:val="00D341FA"/>
    <w:rsid w:val="00D34435"/>
    <w:rsid w:val="00D40A0D"/>
    <w:rsid w:val="00D428E6"/>
    <w:rsid w:val="00D47BCC"/>
    <w:rsid w:val="00D565C0"/>
    <w:rsid w:val="00D658B3"/>
    <w:rsid w:val="00D70EDE"/>
    <w:rsid w:val="00D8051C"/>
    <w:rsid w:val="00D8751E"/>
    <w:rsid w:val="00D9290D"/>
    <w:rsid w:val="00D93C17"/>
    <w:rsid w:val="00DB4145"/>
    <w:rsid w:val="00DB5275"/>
    <w:rsid w:val="00DC112E"/>
    <w:rsid w:val="00DC1C49"/>
    <w:rsid w:val="00DC4B20"/>
    <w:rsid w:val="00DC4FC9"/>
    <w:rsid w:val="00DD178F"/>
    <w:rsid w:val="00DD476E"/>
    <w:rsid w:val="00DD5335"/>
    <w:rsid w:val="00DE2E5C"/>
    <w:rsid w:val="00DE7319"/>
    <w:rsid w:val="00DF0E97"/>
    <w:rsid w:val="00DF1A2F"/>
    <w:rsid w:val="00E016B0"/>
    <w:rsid w:val="00E04496"/>
    <w:rsid w:val="00E13CDC"/>
    <w:rsid w:val="00E147C4"/>
    <w:rsid w:val="00E2212F"/>
    <w:rsid w:val="00E238F9"/>
    <w:rsid w:val="00E251D2"/>
    <w:rsid w:val="00E26365"/>
    <w:rsid w:val="00E270D5"/>
    <w:rsid w:val="00E27659"/>
    <w:rsid w:val="00E320C3"/>
    <w:rsid w:val="00E36639"/>
    <w:rsid w:val="00E36BC9"/>
    <w:rsid w:val="00E511C4"/>
    <w:rsid w:val="00E51B27"/>
    <w:rsid w:val="00E55BC7"/>
    <w:rsid w:val="00E62452"/>
    <w:rsid w:val="00E71D5C"/>
    <w:rsid w:val="00E73CDF"/>
    <w:rsid w:val="00E83192"/>
    <w:rsid w:val="00E834D5"/>
    <w:rsid w:val="00E878D0"/>
    <w:rsid w:val="00E87E12"/>
    <w:rsid w:val="00E943FF"/>
    <w:rsid w:val="00EA18AE"/>
    <w:rsid w:val="00EA33FF"/>
    <w:rsid w:val="00EA5003"/>
    <w:rsid w:val="00EB0977"/>
    <w:rsid w:val="00EB13C5"/>
    <w:rsid w:val="00EB2E12"/>
    <w:rsid w:val="00EB3F7D"/>
    <w:rsid w:val="00EB49FA"/>
    <w:rsid w:val="00EB4CD2"/>
    <w:rsid w:val="00EB5854"/>
    <w:rsid w:val="00EC4D39"/>
    <w:rsid w:val="00EC5E10"/>
    <w:rsid w:val="00ED3C63"/>
    <w:rsid w:val="00EE355E"/>
    <w:rsid w:val="00EE540B"/>
    <w:rsid w:val="00EF03F0"/>
    <w:rsid w:val="00F06E88"/>
    <w:rsid w:val="00F0767A"/>
    <w:rsid w:val="00F07F37"/>
    <w:rsid w:val="00F13DDE"/>
    <w:rsid w:val="00F23F42"/>
    <w:rsid w:val="00F2664D"/>
    <w:rsid w:val="00F30418"/>
    <w:rsid w:val="00F3215E"/>
    <w:rsid w:val="00F3231F"/>
    <w:rsid w:val="00F35C18"/>
    <w:rsid w:val="00F41CC2"/>
    <w:rsid w:val="00F43801"/>
    <w:rsid w:val="00F44955"/>
    <w:rsid w:val="00F52D73"/>
    <w:rsid w:val="00F61B2D"/>
    <w:rsid w:val="00F65834"/>
    <w:rsid w:val="00F65853"/>
    <w:rsid w:val="00F66B6F"/>
    <w:rsid w:val="00F74DA3"/>
    <w:rsid w:val="00F872C5"/>
    <w:rsid w:val="00F91DFA"/>
    <w:rsid w:val="00F95288"/>
    <w:rsid w:val="00F9791B"/>
    <w:rsid w:val="00FA313D"/>
    <w:rsid w:val="00FB2AFC"/>
    <w:rsid w:val="00FB65B8"/>
    <w:rsid w:val="00FB7A39"/>
    <w:rsid w:val="00FC0E1D"/>
    <w:rsid w:val="00FC36BE"/>
    <w:rsid w:val="00FC53DA"/>
    <w:rsid w:val="00FD16A9"/>
    <w:rsid w:val="00FE4758"/>
    <w:rsid w:val="00FF004E"/>
    <w:rsid w:val="00FF0E35"/>
    <w:rsid w:val="00FF0F4A"/>
    <w:rsid w:val="00FF63D7"/>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5A314387"/>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2438A"/>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9C1ABC"/>
    <w:pPr>
      <w:spacing w:before="380" w:after="80"/>
      <w:ind w:left="280" w:hanging="280"/>
      <w:jc w:val="both"/>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20D9B"/>
    <w:rPr>
      <w:b/>
      <w:bCs/>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398673657">
      <w:bodyDiv w:val="1"/>
      <w:marLeft w:val="0"/>
      <w:marRight w:val="0"/>
      <w:marTop w:val="0"/>
      <w:marBottom w:val="0"/>
      <w:divBdr>
        <w:top w:val="none" w:sz="0" w:space="0" w:color="auto"/>
        <w:left w:val="none" w:sz="0" w:space="0" w:color="auto"/>
        <w:bottom w:val="none" w:sz="0" w:space="0" w:color="auto"/>
        <w:right w:val="none" w:sz="0" w:space="0" w:color="auto"/>
      </w:divBdr>
      <w:divsChild>
        <w:div w:id="623854964">
          <w:marLeft w:val="0"/>
          <w:marRight w:val="150"/>
          <w:marTop w:val="0"/>
          <w:marBottom w:val="0"/>
          <w:divBdr>
            <w:top w:val="none" w:sz="0" w:space="0" w:color="auto"/>
            <w:left w:val="none" w:sz="0" w:space="0" w:color="auto"/>
            <w:bottom w:val="none" w:sz="0" w:space="0" w:color="auto"/>
            <w:right w:val="none" w:sz="0" w:space="0" w:color="auto"/>
          </w:divBdr>
        </w:div>
      </w:divsChild>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107023">
      <w:bodyDiv w:val="1"/>
      <w:marLeft w:val="0"/>
      <w:marRight w:val="0"/>
      <w:marTop w:val="0"/>
      <w:marBottom w:val="0"/>
      <w:divBdr>
        <w:top w:val="none" w:sz="0" w:space="0" w:color="auto"/>
        <w:left w:val="none" w:sz="0" w:space="0" w:color="auto"/>
        <w:bottom w:val="none" w:sz="0" w:space="0" w:color="auto"/>
        <w:right w:val="none" w:sz="0" w:space="0" w:color="auto"/>
      </w:divBdr>
      <w:divsChild>
        <w:div w:id="121854158">
          <w:marLeft w:val="0"/>
          <w:marRight w:val="150"/>
          <w:marTop w:val="0"/>
          <w:marBottom w:val="0"/>
          <w:divBdr>
            <w:top w:val="none" w:sz="0" w:space="0" w:color="auto"/>
            <w:left w:val="none" w:sz="0" w:space="0" w:color="auto"/>
            <w:bottom w:val="none" w:sz="0" w:space="0" w:color="auto"/>
            <w:right w:val="none" w:sz="0" w:space="0" w:color="auto"/>
          </w:divBdr>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gif"/><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gif"/></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C148AF01-95EF-4113-A920-126B3786D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1710</TotalTime>
  <Pages>3</Pages>
  <Words>1682</Words>
  <Characters>8209</Characters>
  <Application>Microsoft Office Word</Application>
  <DocSecurity>0</DocSecurity>
  <Lines>68</Lines>
  <Paragraphs>19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9872</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Rob Owens</cp:lastModifiedBy>
  <cp:revision>166</cp:revision>
  <cp:lastPrinted>2018-05-22T11:24:00Z</cp:lastPrinted>
  <dcterms:created xsi:type="dcterms:W3CDTF">2018-11-26T16:10:00Z</dcterms:created>
  <dcterms:modified xsi:type="dcterms:W3CDTF">2018-12-08T16:31:00Z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